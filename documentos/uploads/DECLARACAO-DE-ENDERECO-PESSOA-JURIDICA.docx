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98" w:rsidRDefault="00A67A98" w:rsidP="00A67A98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9E4492">
        <w:rPr>
          <w:rFonts w:ascii="Arial" w:hAnsi="Arial" w:cs="Arial"/>
          <w:b/>
          <w:sz w:val="36"/>
          <w:szCs w:val="36"/>
        </w:rPr>
        <w:t xml:space="preserve">DECLARAÇÃO PARTICULAR DE </w:t>
      </w:r>
      <w:r>
        <w:rPr>
          <w:rFonts w:ascii="Arial" w:hAnsi="Arial" w:cs="Arial"/>
          <w:b/>
          <w:sz w:val="36"/>
          <w:szCs w:val="36"/>
        </w:rPr>
        <w:t>ENDEREÇO</w:t>
      </w:r>
    </w:p>
    <w:p w:rsidR="00A67A98" w:rsidRPr="008C7F55" w:rsidRDefault="00A67A98" w:rsidP="00A67A98">
      <w:pPr>
        <w:jc w:val="both"/>
        <w:rPr>
          <w:rFonts w:ascii="Arial" w:hAnsi="Arial" w:cs="Arial"/>
        </w:rPr>
      </w:pPr>
      <w:r w:rsidRPr="008C7F55">
        <w:rPr>
          <w:rFonts w:ascii="Arial" w:hAnsi="Arial" w:cs="Arial"/>
        </w:rPr>
        <w:t>Deve ser entregue junto com o comprovante de endereço quando este estiver em nome de outrem.</w:t>
      </w:r>
    </w:p>
    <w:p w:rsidR="00A67A98" w:rsidRPr="009E4492" w:rsidRDefault="00A67A98" w:rsidP="00A67A98">
      <w:pPr>
        <w:spacing w:line="360" w:lineRule="auto"/>
        <w:rPr>
          <w:rFonts w:ascii="Arial" w:hAnsi="Arial" w:cs="Arial"/>
          <w:sz w:val="24"/>
          <w:szCs w:val="24"/>
        </w:rPr>
      </w:pPr>
    </w:p>
    <w:p w:rsidR="00A67A98" w:rsidRDefault="00A67A98" w:rsidP="00A67A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492">
        <w:rPr>
          <w:rFonts w:ascii="Arial" w:hAnsi="Arial" w:cs="Arial"/>
          <w:sz w:val="24"/>
          <w:szCs w:val="24"/>
        </w:rPr>
        <w:tab/>
        <w:t>Eu, ______________________________</w:t>
      </w:r>
      <w:r>
        <w:rPr>
          <w:rFonts w:ascii="Arial" w:hAnsi="Arial" w:cs="Arial"/>
          <w:sz w:val="24"/>
          <w:szCs w:val="24"/>
        </w:rPr>
        <w:t>_________</w:t>
      </w:r>
      <w:r w:rsidRPr="009E4492">
        <w:rPr>
          <w:rFonts w:ascii="Arial" w:hAnsi="Arial" w:cs="Arial"/>
          <w:sz w:val="24"/>
          <w:szCs w:val="24"/>
        </w:rPr>
        <w:t xml:space="preserve">_______________, portador do CPF nº _________________________, </w:t>
      </w:r>
      <w:r>
        <w:rPr>
          <w:rFonts w:ascii="Arial" w:hAnsi="Arial" w:cs="Arial"/>
          <w:sz w:val="24"/>
          <w:szCs w:val="24"/>
        </w:rPr>
        <w:t>responsável Legal/Técnico pelo órgão/empresa ___</w:t>
      </w:r>
      <w:r w:rsidR="00EA12B8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 xml:space="preserve">____________, CNPJ: ______________________ </w:t>
      </w:r>
      <w:r w:rsidRPr="009E4492">
        <w:rPr>
          <w:rFonts w:ascii="Arial" w:hAnsi="Arial" w:cs="Arial"/>
          <w:sz w:val="24"/>
          <w:szCs w:val="24"/>
        </w:rPr>
        <w:t xml:space="preserve">DECLARO para fins de cadastramento </w:t>
      </w:r>
      <w:r>
        <w:rPr>
          <w:rFonts w:ascii="Arial" w:hAnsi="Arial" w:cs="Arial"/>
          <w:sz w:val="24"/>
          <w:szCs w:val="24"/>
        </w:rPr>
        <w:t>e</w:t>
      </w:r>
      <w:r w:rsidRPr="009E4492">
        <w:rPr>
          <w:rFonts w:ascii="Arial" w:hAnsi="Arial" w:cs="Arial"/>
          <w:sz w:val="24"/>
          <w:szCs w:val="24"/>
        </w:rPr>
        <w:t xml:space="preserve"> retirada de numeração e/ou blocos de notificação de receita sujeita ao controle especial (Port. 344/98) na Diretoria de Vigilância Sanitária, que </w:t>
      </w:r>
      <w:r>
        <w:rPr>
          <w:rFonts w:ascii="Arial" w:hAnsi="Arial" w:cs="Arial"/>
          <w:sz w:val="24"/>
          <w:szCs w:val="24"/>
        </w:rPr>
        <w:t xml:space="preserve">a empresa/órgão funciona no </w:t>
      </w:r>
      <w:r w:rsidRPr="009E4492">
        <w:rPr>
          <w:rFonts w:ascii="Arial" w:hAnsi="Arial" w:cs="Arial"/>
          <w:sz w:val="24"/>
          <w:szCs w:val="24"/>
        </w:rPr>
        <w:t xml:space="preserve">endereço </w:t>
      </w:r>
      <w:proofErr w:type="gramStart"/>
      <w:r w:rsidRPr="009E4492">
        <w:rPr>
          <w:rFonts w:ascii="Arial" w:hAnsi="Arial" w:cs="Arial"/>
          <w:sz w:val="24"/>
          <w:szCs w:val="24"/>
        </w:rPr>
        <w:t>___________________</w:t>
      </w:r>
      <w:r w:rsidR="00EA12B8">
        <w:rPr>
          <w:rFonts w:ascii="Arial" w:hAnsi="Arial" w:cs="Arial"/>
          <w:sz w:val="24"/>
          <w:szCs w:val="24"/>
        </w:rPr>
        <w:t>______________</w:t>
      </w:r>
      <w:proofErr w:type="gramEnd"/>
    </w:p>
    <w:p w:rsidR="00A67A98" w:rsidRDefault="00A67A98" w:rsidP="00A67A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</w:t>
      </w:r>
      <w:r w:rsidRPr="009E4492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_________,</w:t>
      </w:r>
      <w:r w:rsidRPr="009E4492">
        <w:rPr>
          <w:rFonts w:ascii="Arial" w:hAnsi="Arial" w:cs="Arial"/>
          <w:sz w:val="24"/>
          <w:szCs w:val="24"/>
        </w:rPr>
        <w:t xml:space="preserve"> CEP: </w:t>
      </w:r>
      <w:r>
        <w:rPr>
          <w:rFonts w:ascii="Arial" w:hAnsi="Arial" w:cs="Arial"/>
          <w:sz w:val="24"/>
          <w:szCs w:val="24"/>
        </w:rPr>
        <w:t>________</w:t>
      </w:r>
      <w:r w:rsidRPr="009E4492">
        <w:rPr>
          <w:rFonts w:ascii="Arial" w:hAnsi="Arial" w:cs="Arial"/>
          <w:sz w:val="24"/>
          <w:szCs w:val="24"/>
        </w:rPr>
        <w:t xml:space="preserve">_____________, </w:t>
      </w:r>
    </w:p>
    <w:p w:rsidR="00A67A98" w:rsidRDefault="00A67A98" w:rsidP="00A67A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E4492">
        <w:rPr>
          <w:rFonts w:ascii="Arial" w:hAnsi="Arial" w:cs="Arial"/>
          <w:sz w:val="24"/>
          <w:szCs w:val="24"/>
        </w:rPr>
        <w:t>município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Pr="009E4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</w:t>
      </w:r>
      <w:r w:rsidRPr="009E4492"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 xml:space="preserve">__________________, </w:t>
      </w:r>
    </w:p>
    <w:p w:rsidR="00A67A98" w:rsidRDefault="00A67A98" w:rsidP="00A67A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estado</w:t>
      </w:r>
      <w:proofErr w:type="gramEnd"/>
      <w:r>
        <w:rPr>
          <w:rFonts w:ascii="Arial" w:hAnsi="Arial" w:cs="Arial"/>
          <w:sz w:val="24"/>
          <w:szCs w:val="24"/>
        </w:rPr>
        <w:t>: ___________________.</w:t>
      </w:r>
    </w:p>
    <w:p w:rsidR="00A67A98" w:rsidRDefault="00A67A98" w:rsidP="00A67A9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Declaro ainda, </w:t>
      </w:r>
      <w:proofErr w:type="gramStart"/>
      <w:r>
        <w:rPr>
          <w:rFonts w:ascii="Arial" w:hAnsi="Arial" w:cs="Arial"/>
          <w:sz w:val="24"/>
          <w:szCs w:val="24"/>
        </w:rPr>
        <w:t>sob pena</w:t>
      </w:r>
      <w:proofErr w:type="gramEnd"/>
      <w:r>
        <w:rPr>
          <w:rFonts w:ascii="Arial" w:hAnsi="Arial" w:cs="Arial"/>
          <w:sz w:val="24"/>
          <w:szCs w:val="24"/>
        </w:rPr>
        <w:t xml:space="preserve"> prevista no Art. 299 do Código Penal, que todas as informações prestadas neste documento são verdadeiras.</w:t>
      </w: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_______________________, _______/______/________</w:t>
      </w: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67A98" w:rsidRDefault="00A67A98" w:rsidP="00A67A9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67A98" w:rsidRDefault="00A67A98" w:rsidP="00A67A9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67A98" w:rsidRDefault="00A67A98" w:rsidP="00A67A9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Declarante</w:t>
      </w:r>
    </w:p>
    <w:p w:rsidR="00A67A98" w:rsidRPr="002D108F" w:rsidRDefault="00A67A98" w:rsidP="00A67A98">
      <w:pPr>
        <w:shd w:val="clear" w:color="auto" w:fill="FFFFFF"/>
        <w:spacing w:after="0"/>
        <w:jc w:val="both"/>
        <w:rPr>
          <w:rFonts w:ascii="Arial" w:eastAsia="Times New Roman" w:hAnsi="Arial" w:cs="Arial"/>
          <w:lang w:eastAsia="pt-BR"/>
        </w:rPr>
      </w:pPr>
      <w:r w:rsidRPr="002D108F">
        <w:rPr>
          <w:rFonts w:ascii="Arial" w:hAnsi="Arial" w:cs="Arial"/>
          <w:b/>
        </w:rPr>
        <w:t>Art. 299, Código Penal</w:t>
      </w:r>
      <w:r w:rsidRPr="002D108F">
        <w:rPr>
          <w:rFonts w:ascii="Arial" w:hAnsi="Arial" w:cs="Arial"/>
        </w:rPr>
        <w:t xml:space="preserve"> – </w:t>
      </w:r>
      <w:r w:rsidRPr="002D108F">
        <w:rPr>
          <w:rFonts w:ascii="Arial" w:eastAsia="Times New Roman" w:hAnsi="Arial" w:cs="Arial"/>
          <w:lang w:eastAsia="pt-BR"/>
        </w:rPr>
        <w:t>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</w:r>
    </w:p>
    <w:p w:rsidR="00A67A98" w:rsidRPr="002D108F" w:rsidRDefault="00A67A98" w:rsidP="00A67A9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2D108F">
        <w:rPr>
          <w:rFonts w:ascii="Arial" w:hAnsi="Arial" w:cs="Arial"/>
          <w:b/>
          <w:bCs/>
          <w:bdr w:val="none" w:sz="0" w:space="0" w:color="auto" w:frame="1"/>
          <w:shd w:val="clear" w:color="auto" w:fill="F6F6F1"/>
        </w:rPr>
        <w:t>Pena:</w:t>
      </w:r>
      <w:r w:rsidRPr="002D108F">
        <w:rPr>
          <w:rFonts w:ascii="Arial" w:hAnsi="Arial" w:cs="Arial"/>
          <w:shd w:val="clear" w:color="auto" w:fill="F6F6F1"/>
        </w:rPr>
        <w:t> </w:t>
      </w:r>
      <w:r>
        <w:rPr>
          <w:rFonts w:ascii="Arial" w:eastAsia="Times New Roman" w:hAnsi="Arial" w:cs="Arial"/>
          <w:lang w:eastAsia="pt-BR"/>
        </w:rPr>
        <w:t>R</w:t>
      </w:r>
      <w:r w:rsidRPr="002D108F">
        <w:rPr>
          <w:rFonts w:ascii="Arial" w:eastAsia="Times New Roman" w:hAnsi="Arial" w:cs="Arial"/>
          <w:lang w:eastAsia="pt-BR"/>
        </w:rPr>
        <w:t>eclusão, de um a cinco anos, e multa, se o documento é público, e reclusão de um a três anos, e multa, se o documento é particular.</w:t>
      </w:r>
    </w:p>
    <w:sectPr w:rsidR="00A67A98" w:rsidRPr="002D108F" w:rsidSect="00A67A98">
      <w:headerReference w:type="default" r:id="rId9"/>
      <w:pgSz w:w="11906" w:h="16838"/>
      <w:pgMar w:top="2379" w:right="1700" w:bottom="1418" w:left="1701" w:header="709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DA" w:rsidRDefault="00BC67DA" w:rsidP="00B3543E">
      <w:pPr>
        <w:spacing w:after="0" w:line="240" w:lineRule="auto"/>
      </w:pPr>
      <w:r>
        <w:separator/>
      </w:r>
    </w:p>
  </w:endnote>
  <w:endnote w:type="continuationSeparator" w:id="0">
    <w:p w:rsidR="00BC67DA" w:rsidRDefault="00BC67DA" w:rsidP="00B3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DA" w:rsidRDefault="00BC67DA" w:rsidP="00B3543E">
      <w:pPr>
        <w:spacing w:after="0" w:line="240" w:lineRule="auto"/>
      </w:pPr>
      <w:r>
        <w:separator/>
      </w:r>
    </w:p>
  </w:footnote>
  <w:footnote w:type="continuationSeparator" w:id="0">
    <w:p w:rsidR="00BC67DA" w:rsidRDefault="00BC67DA" w:rsidP="00B3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A" w:rsidRDefault="00066CBC">
    <w:pPr>
      <w:pStyle w:val="Cabealho"/>
    </w:pPr>
    <w:r w:rsidRPr="00066CBC">
      <w:drawing>
        <wp:anchor distT="0" distB="0" distL="0" distR="0" simplePos="0" relativeHeight="251659264" behindDoc="1" locked="0" layoutInCell="1" allowOverlap="1" wp14:anchorId="4410ADD3" wp14:editId="4EE93F35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6CBC">
      <mc:AlternateContent>
        <mc:Choice Requires="wps">
          <w:drawing>
            <wp:anchor distT="0" distB="0" distL="114300" distR="114300" simplePos="0" relativeHeight="251660288" behindDoc="1" locked="0" layoutInCell="1" allowOverlap="1" wp14:anchorId="3414A17C" wp14:editId="1683D197">
              <wp:simplePos x="0" y="0"/>
              <wp:positionH relativeFrom="page">
                <wp:posOffset>4210050</wp:posOffset>
              </wp:positionH>
              <wp:positionV relativeFrom="page">
                <wp:posOffset>304800</wp:posOffset>
              </wp:positionV>
              <wp:extent cx="2409825" cy="416560"/>
              <wp:effectExtent l="0" t="0" r="9525" b="25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6CBC" w:rsidRDefault="00066CBC" w:rsidP="00066CBC">
                          <w:pPr>
                            <w:spacing w:before="25" w:line="244" w:lineRule="auto"/>
                            <w:ind w:left="20" w:right="9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77.001-906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  <w:proofErr w:type="gramStart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31.5pt;margin-top:24pt;width:189.75pt;height:32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" filled="f" stroked="f">
              <v:textbox inset="0,0,0,0">
                <w:txbxContent>
                  <w:p w:rsidR="00066CBC" w:rsidRDefault="00066CBC" w:rsidP="00066CBC">
                    <w:pPr>
                      <w:spacing w:before="25" w:line="244" w:lineRule="auto"/>
                      <w:ind w:left="20" w:right="9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77.001-906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  <w:proofErr w:type="gramStart"/>
                    <w:r>
                      <w:rPr>
                        <w:rFonts w:ascii="Tahoma"/>
                        <w:w w:val="105"/>
                        <w:sz w:val="17"/>
                      </w:rPr>
                      <w:t xml:space="preserve">   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saude.to.gov.br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3A5"/>
    <w:multiLevelType w:val="hybridMultilevel"/>
    <w:tmpl w:val="9E546A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2FD"/>
    <w:multiLevelType w:val="hybridMultilevel"/>
    <w:tmpl w:val="F8FCA44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0390AFF"/>
    <w:multiLevelType w:val="hybridMultilevel"/>
    <w:tmpl w:val="F6FCC30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5DF46BD"/>
    <w:multiLevelType w:val="hybridMultilevel"/>
    <w:tmpl w:val="2BCCAC2A"/>
    <w:lvl w:ilvl="0" w:tplc="04160017">
      <w:start w:val="1"/>
      <w:numFmt w:val="lowerLetter"/>
      <w:lvlText w:val="%1)"/>
      <w:lvlJc w:val="left"/>
      <w:pPr>
        <w:ind w:left="3204" w:hanging="360"/>
      </w:p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">
    <w:nsid w:val="1C744F27"/>
    <w:multiLevelType w:val="hybridMultilevel"/>
    <w:tmpl w:val="72187758"/>
    <w:lvl w:ilvl="0" w:tplc="8180AF08">
      <w:start w:val="1"/>
      <w:numFmt w:val="decimalZero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C9125D9"/>
    <w:multiLevelType w:val="hybridMultilevel"/>
    <w:tmpl w:val="2BCCAC2A"/>
    <w:lvl w:ilvl="0" w:tplc="04160017">
      <w:start w:val="1"/>
      <w:numFmt w:val="lowerLetter"/>
      <w:lvlText w:val="%1)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22456227"/>
    <w:multiLevelType w:val="hybridMultilevel"/>
    <w:tmpl w:val="043259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1B114B"/>
    <w:multiLevelType w:val="hybridMultilevel"/>
    <w:tmpl w:val="0EB48C00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1B88AC24">
      <w:start w:val="1"/>
      <w:numFmt w:val="lowerLetter"/>
      <w:lvlText w:val="%2)"/>
      <w:lvlJc w:val="left"/>
      <w:pPr>
        <w:ind w:left="2453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0416000F">
      <w:start w:val="1"/>
      <w:numFmt w:val="decimal"/>
      <w:lvlText w:val="%4."/>
      <w:lvlJc w:val="left"/>
      <w:pPr>
        <w:ind w:left="3893" w:hanging="360"/>
      </w:pPr>
    </w:lvl>
    <w:lvl w:ilvl="4" w:tplc="04160019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8">
    <w:nsid w:val="7C627E54"/>
    <w:multiLevelType w:val="hybridMultilevel"/>
    <w:tmpl w:val="665AE6E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FD"/>
    <w:rsid w:val="0002781E"/>
    <w:rsid w:val="00040188"/>
    <w:rsid w:val="000427D5"/>
    <w:rsid w:val="0004720F"/>
    <w:rsid w:val="000502AE"/>
    <w:rsid w:val="00066324"/>
    <w:rsid w:val="00066CBC"/>
    <w:rsid w:val="00074F6E"/>
    <w:rsid w:val="00074FCD"/>
    <w:rsid w:val="00087A5F"/>
    <w:rsid w:val="00094A8B"/>
    <w:rsid w:val="000E1A4E"/>
    <w:rsid w:val="000E47BF"/>
    <w:rsid w:val="001157B2"/>
    <w:rsid w:val="0012205A"/>
    <w:rsid w:val="00157BCD"/>
    <w:rsid w:val="00162610"/>
    <w:rsid w:val="0017162B"/>
    <w:rsid w:val="001724A0"/>
    <w:rsid w:val="00173837"/>
    <w:rsid w:val="001763D8"/>
    <w:rsid w:val="00196457"/>
    <w:rsid w:val="001C1038"/>
    <w:rsid w:val="001C5417"/>
    <w:rsid w:val="001D314D"/>
    <w:rsid w:val="001E2E8E"/>
    <w:rsid w:val="001E5DD3"/>
    <w:rsid w:val="001F0FE9"/>
    <w:rsid w:val="002116B1"/>
    <w:rsid w:val="00214482"/>
    <w:rsid w:val="0021754D"/>
    <w:rsid w:val="00221935"/>
    <w:rsid w:val="002262C2"/>
    <w:rsid w:val="00235368"/>
    <w:rsid w:val="00240524"/>
    <w:rsid w:val="002427D4"/>
    <w:rsid w:val="002462E7"/>
    <w:rsid w:val="00253B5F"/>
    <w:rsid w:val="002A3F0E"/>
    <w:rsid w:val="002B1A3D"/>
    <w:rsid w:val="002B1E5A"/>
    <w:rsid w:val="002C442D"/>
    <w:rsid w:val="002C6DAA"/>
    <w:rsid w:val="002D02C4"/>
    <w:rsid w:val="002D73C0"/>
    <w:rsid w:val="002E4846"/>
    <w:rsid w:val="002E6D5E"/>
    <w:rsid w:val="00301142"/>
    <w:rsid w:val="003052E4"/>
    <w:rsid w:val="00314834"/>
    <w:rsid w:val="00320059"/>
    <w:rsid w:val="00324C8E"/>
    <w:rsid w:val="00333109"/>
    <w:rsid w:val="00336532"/>
    <w:rsid w:val="003571CD"/>
    <w:rsid w:val="00357EF6"/>
    <w:rsid w:val="00367170"/>
    <w:rsid w:val="0037232A"/>
    <w:rsid w:val="0037485B"/>
    <w:rsid w:val="00375EFF"/>
    <w:rsid w:val="003C21D6"/>
    <w:rsid w:val="003E0BDE"/>
    <w:rsid w:val="003F169F"/>
    <w:rsid w:val="004044E5"/>
    <w:rsid w:val="00405046"/>
    <w:rsid w:val="00412A1F"/>
    <w:rsid w:val="00435393"/>
    <w:rsid w:val="00453E12"/>
    <w:rsid w:val="00462C78"/>
    <w:rsid w:val="00465E30"/>
    <w:rsid w:val="00465F37"/>
    <w:rsid w:val="00476E50"/>
    <w:rsid w:val="004833AE"/>
    <w:rsid w:val="00496F7F"/>
    <w:rsid w:val="004A2798"/>
    <w:rsid w:val="004D71E5"/>
    <w:rsid w:val="004E1F0D"/>
    <w:rsid w:val="004F1D84"/>
    <w:rsid w:val="004F395A"/>
    <w:rsid w:val="00500CF7"/>
    <w:rsid w:val="005020D4"/>
    <w:rsid w:val="00502F9C"/>
    <w:rsid w:val="005122CC"/>
    <w:rsid w:val="005160DE"/>
    <w:rsid w:val="00526668"/>
    <w:rsid w:val="00531B3D"/>
    <w:rsid w:val="005463DC"/>
    <w:rsid w:val="00553B1F"/>
    <w:rsid w:val="00572A9B"/>
    <w:rsid w:val="00573C31"/>
    <w:rsid w:val="00576F25"/>
    <w:rsid w:val="00577939"/>
    <w:rsid w:val="00583ADB"/>
    <w:rsid w:val="0058716A"/>
    <w:rsid w:val="005B788C"/>
    <w:rsid w:val="005C4EBC"/>
    <w:rsid w:val="005D37D9"/>
    <w:rsid w:val="00603C6D"/>
    <w:rsid w:val="00630B95"/>
    <w:rsid w:val="00636560"/>
    <w:rsid w:val="006424EB"/>
    <w:rsid w:val="00645CF8"/>
    <w:rsid w:val="00666AFD"/>
    <w:rsid w:val="006703BB"/>
    <w:rsid w:val="00670DE4"/>
    <w:rsid w:val="00671428"/>
    <w:rsid w:val="00671C17"/>
    <w:rsid w:val="00686908"/>
    <w:rsid w:val="006C03F0"/>
    <w:rsid w:val="006E1561"/>
    <w:rsid w:val="006E3C7F"/>
    <w:rsid w:val="006F0B24"/>
    <w:rsid w:val="006F4DEA"/>
    <w:rsid w:val="006F4F08"/>
    <w:rsid w:val="00700D15"/>
    <w:rsid w:val="00705028"/>
    <w:rsid w:val="00707A2F"/>
    <w:rsid w:val="00712788"/>
    <w:rsid w:val="007166AA"/>
    <w:rsid w:val="007353BB"/>
    <w:rsid w:val="00736D58"/>
    <w:rsid w:val="00752D7B"/>
    <w:rsid w:val="00760328"/>
    <w:rsid w:val="00761C7A"/>
    <w:rsid w:val="0076438F"/>
    <w:rsid w:val="00774414"/>
    <w:rsid w:val="007C4FA0"/>
    <w:rsid w:val="007D5DFE"/>
    <w:rsid w:val="007F3310"/>
    <w:rsid w:val="007F4206"/>
    <w:rsid w:val="007F73B7"/>
    <w:rsid w:val="00800B88"/>
    <w:rsid w:val="008167BE"/>
    <w:rsid w:val="00832AB3"/>
    <w:rsid w:val="00840598"/>
    <w:rsid w:val="008719AD"/>
    <w:rsid w:val="00873B33"/>
    <w:rsid w:val="00876501"/>
    <w:rsid w:val="00880B08"/>
    <w:rsid w:val="00882380"/>
    <w:rsid w:val="008A195A"/>
    <w:rsid w:val="008B3B63"/>
    <w:rsid w:val="008B5512"/>
    <w:rsid w:val="008B691B"/>
    <w:rsid w:val="008C5EC1"/>
    <w:rsid w:val="008F0306"/>
    <w:rsid w:val="00904A51"/>
    <w:rsid w:val="00917B8F"/>
    <w:rsid w:val="00970056"/>
    <w:rsid w:val="00973988"/>
    <w:rsid w:val="00973DB3"/>
    <w:rsid w:val="00974B37"/>
    <w:rsid w:val="00983B41"/>
    <w:rsid w:val="0099407D"/>
    <w:rsid w:val="009C4B37"/>
    <w:rsid w:val="009D4F45"/>
    <w:rsid w:val="009F0E9B"/>
    <w:rsid w:val="009F3AA6"/>
    <w:rsid w:val="009F649F"/>
    <w:rsid w:val="00A009DB"/>
    <w:rsid w:val="00A142B7"/>
    <w:rsid w:val="00A37BA1"/>
    <w:rsid w:val="00A41A5A"/>
    <w:rsid w:val="00A455BA"/>
    <w:rsid w:val="00A549B8"/>
    <w:rsid w:val="00A67A98"/>
    <w:rsid w:val="00A73DB5"/>
    <w:rsid w:val="00A8078E"/>
    <w:rsid w:val="00A8172F"/>
    <w:rsid w:val="00A81C4F"/>
    <w:rsid w:val="00A85137"/>
    <w:rsid w:val="00AA3ABC"/>
    <w:rsid w:val="00AC028E"/>
    <w:rsid w:val="00AC22C1"/>
    <w:rsid w:val="00AE1C9B"/>
    <w:rsid w:val="00AF1928"/>
    <w:rsid w:val="00B00E6F"/>
    <w:rsid w:val="00B02133"/>
    <w:rsid w:val="00B06666"/>
    <w:rsid w:val="00B3402A"/>
    <w:rsid w:val="00B3543E"/>
    <w:rsid w:val="00B36342"/>
    <w:rsid w:val="00B406B9"/>
    <w:rsid w:val="00B75027"/>
    <w:rsid w:val="00B97C35"/>
    <w:rsid w:val="00BB4706"/>
    <w:rsid w:val="00BC13FF"/>
    <w:rsid w:val="00BC2457"/>
    <w:rsid w:val="00BC5482"/>
    <w:rsid w:val="00BC67DA"/>
    <w:rsid w:val="00BF09AC"/>
    <w:rsid w:val="00BF6F1C"/>
    <w:rsid w:val="00C035B2"/>
    <w:rsid w:val="00C2040B"/>
    <w:rsid w:val="00C47ABB"/>
    <w:rsid w:val="00C54537"/>
    <w:rsid w:val="00C5683F"/>
    <w:rsid w:val="00C600A0"/>
    <w:rsid w:val="00C94102"/>
    <w:rsid w:val="00C9603E"/>
    <w:rsid w:val="00CC2698"/>
    <w:rsid w:val="00CC632C"/>
    <w:rsid w:val="00CE03D2"/>
    <w:rsid w:val="00CF340A"/>
    <w:rsid w:val="00D17152"/>
    <w:rsid w:val="00D206EF"/>
    <w:rsid w:val="00D22681"/>
    <w:rsid w:val="00D231E1"/>
    <w:rsid w:val="00D270DF"/>
    <w:rsid w:val="00D50E1D"/>
    <w:rsid w:val="00D6255B"/>
    <w:rsid w:val="00DC3E9F"/>
    <w:rsid w:val="00DC4B7F"/>
    <w:rsid w:val="00DC50EE"/>
    <w:rsid w:val="00DC5926"/>
    <w:rsid w:val="00DD51D2"/>
    <w:rsid w:val="00DD7E8B"/>
    <w:rsid w:val="00DE1C33"/>
    <w:rsid w:val="00DE3A7F"/>
    <w:rsid w:val="00DE3B31"/>
    <w:rsid w:val="00DE3C30"/>
    <w:rsid w:val="00DE7FD6"/>
    <w:rsid w:val="00DF6F60"/>
    <w:rsid w:val="00E07423"/>
    <w:rsid w:val="00E26F75"/>
    <w:rsid w:val="00E30415"/>
    <w:rsid w:val="00E31CF5"/>
    <w:rsid w:val="00E40AD9"/>
    <w:rsid w:val="00E42871"/>
    <w:rsid w:val="00E433A8"/>
    <w:rsid w:val="00E51728"/>
    <w:rsid w:val="00E54F33"/>
    <w:rsid w:val="00E574FC"/>
    <w:rsid w:val="00E71318"/>
    <w:rsid w:val="00E73B3B"/>
    <w:rsid w:val="00E80709"/>
    <w:rsid w:val="00E831EC"/>
    <w:rsid w:val="00E83952"/>
    <w:rsid w:val="00E83AA5"/>
    <w:rsid w:val="00E86277"/>
    <w:rsid w:val="00E972A7"/>
    <w:rsid w:val="00E979B2"/>
    <w:rsid w:val="00EA12B8"/>
    <w:rsid w:val="00EF5443"/>
    <w:rsid w:val="00F109B0"/>
    <w:rsid w:val="00F3580F"/>
    <w:rsid w:val="00F40D27"/>
    <w:rsid w:val="00F46F06"/>
    <w:rsid w:val="00F82C2E"/>
    <w:rsid w:val="00F84B8B"/>
    <w:rsid w:val="00F941E8"/>
    <w:rsid w:val="00FA276B"/>
    <w:rsid w:val="00FA405C"/>
    <w:rsid w:val="00FE2238"/>
    <w:rsid w:val="00FE43A6"/>
    <w:rsid w:val="00FE76DD"/>
    <w:rsid w:val="00F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32AB3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F40D2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link w:val="Corpodetexto"/>
    <w:rsid w:val="00F40D27"/>
    <w:rPr>
      <w:rFonts w:ascii="Garamond" w:eastAsia="Times New Roman" w:hAnsi="Garamond"/>
      <w:sz w:val="22"/>
    </w:rPr>
  </w:style>
  <w:style w:type="character" w:customStyle="1" w:styleId="Ttulo1Char">
    <w:name w:val="Título 1 Char"/>
    <w:link w:val="Ttulo1"/>
    <w:rsid w:val="00832AB3"/>
    <w:rPr>
      <w:rFonts w:ascii="Times New Roman" w:eastAsia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FA276B"/>
    <w:pPr>
      <w:ind w:left="720"/>
      <w:contextualSpacing/>
    </w:pPr>
  </w:style>
  <w:style w:type="character" w:styleId="Hyperlink">
    <w:name w:val="Hyperlink"/>
    <w:uiPriority w:val="99"/>
    <w:unhideWhenUsed/>
    <w:rsid w:val="00636560"/>
    <w:rPr>
      <w:color w:val="0000FF"/>
      <w:u w:val="single"/>
    </w:rPr>
  </w:style>
  <w:style w:type="character" w:customStyle="1" w:styleId="text">
    <w:name w:val="text"/>
    <w:basedOn w:val="Fontepargpadro"/>
    <w:rsid w:val="00CC2698"/>
  </w:style>
  <w:style w:type="table" w:styleId="Tabelacomgrade">
    <w:name w:val="Table Grid"/>
    <w:basedOn w:val="Tabelanormal"/>
    <w:uiPriority w:val="39"/>
    <w:rsid w:val="00F82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32AB3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F40D2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link w:val="Corpodetexto"/>
    <w:rsid w:val="00F40D27"/>
    <w:rPr>
      <w:rFonts w:ascii="Garamond" w:eastAsia="Times New Roman" w:hAnsi="Garamond"/>
      <w:sz w:val="22"/>
    </w:rPr>
  </w:style>
  <w:style w:type="character" w:customStyle="1" w:styleId="Ttulo1Char">
    <w:name w:val="Título 1 Char"/>
    <w:link w:val="Ttulo1"/>
    <w:rsid w:val="00832AB3"/>
    <w:rPr>
      <w:rFonts w:ascii="Times New Roman" w:eastAsia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FA276B"/>
    <w:pPr>
      <w:ind w:left="720"/>
      <w:contextualSpacing/>
    </w:pPr>
  </w:style>
  <w:style w:type="character" w:styleId="Hyperlink">
    <w:name w:val="Hyperlink"/>
    <w:uiPriority w:val="99"/>
    <w:unhideWhenUsed/>
    <w:rsid w:val="00636560"/>
    <w:rPr>
      <w:color w:val="0000FF"/>
      <w:u w:val="single"/>
    </w:rPr>
  </w:style>
  <w:style w:type="character" w:customStyle="1" w:styleId="text">
    <w:name w:val="text"/>
    <w:basedOn w:val="Fontepargpadro"/>
    <w:rsid w:val="00CC2698"/>
  </w:style>
  <w:style w:type="table" w:styleId="Tabelacomgrade">
    <w:name w:val="Table Grid"/>
    <w:basedOn w:val="Tabelanormal"/>
    <w:uiPriority w:val="39"/>
    <w:rsid w:val="00F82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mattiello\Desktop\RECEITUARIO\FORMUL&#193;RIOS%20PARA%20RECEITU&#193;RIO%2011-01-2019\DECLARA&#199;&#195;O%20DE%20ENDERE&#199;O%20INSTITUI&#199;&#195;O%2001-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9C067-D968-422B-9B73-917FD289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DECLARAÇÃO DE ENDEREÇO INSTITUIÇÃO 01-2019</Template>
  <TotalTime>0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Links>
    <vt:vector size="6" baseType="variant">
      <vt:variant>
        <vt:i4>5374061</vt:i4>
      </vt:variant>
      <vt:variant>
        <vt:i4>15</vt:i4>
      </vt:variant>
      <vt:variant>
        <vt:i4>0</vt:i4>
      </vt:variant>
      <vt:variant>
        <vt:i4>5</vt:i4>
      </vt:variant>
      <vt:variant>
        <vt:lpwstr>mailto:licenciamento@vigilancia-to.com.br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Mattiello</dc:creator>
  <cp:lastModifiedBy>ALEXANDRE MATTIELLO</cp:lastModifiedBy>
  <cp:revision>2</cp:revision>
  <cp:lastPrinted>2017-01-30T16:43:00Z</cp:lastPrinted>
  <dcterms:created xsi:type="dcterms:W3CDTF">2022-11-24T14:55:00Z</dcterms:created>
  <dcterms:modified xsi:type="dcterms:W3CDTF">2022-11-24T14:55:00Z</dcterms:modified>
</cp:coreProperties>
</file>