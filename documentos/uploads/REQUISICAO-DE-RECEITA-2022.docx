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8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7088"/>
        <w:gridCol w:w="2552"/>
        <w:gridCol w:w="1342"/>
      </w:tblGrid>
      <w:tr w:rsidR="000036CE" w:rsidRPr="00772141" w:rsidTr="003A73DC">
        <w:trPr>
          <w:trHeight w:val="366"/>
        </w:trPr>
        <w:tc>
          <w:tcPr>
            <w:tcW w:w="10982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32704" w:rsidRPr="00CD4CF6" w:rsidRDefault="000036CE" w:rsidP="003A73D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D4CF6">
              <w:rPr>
                <w:rFonts w:ascii="Arial" w:hAnsi="Arial" w:cs="Arial"/>
                <w:b/>
                <w:sz w:val="28"/>
                <w:szCs w:val="28"/>
              </w:rPr>
              <w:t>REQU</w:t>
            </w:r>
            <w:r w:rsidR="003A73DC" w:rsidRPr="00CD4CF6">
              <w:rPr>
                <w:rFonts w:ascii="Arial" w:hAnsi="Arial" w:cs="Arial"/>
                <w:b/>
                <w:sz w:val="28"/>
                <w:szCs w:val="28"/>
              </w:rPr>
              <w:t>ISIÇÃO DE NOTIFICAÇÃO E/OU NUMERAÇÃO DE RECEITAS</w:t>
            </w:r>
          </w:p>
        </w:tc>
      </w:tr>
      <w:tr w:rsidR="00BE42BF" w:rsidRPr="00772141" w:rsidTr="00BE42BF">
        <w:tblPrEx>
          <w:shd w:val="clear" w:color="auto" w:fill="auto"/>
        </w:tblPrEx>
        <w:trPr>
          <w:trHeight w:val="520"/>
        </w:trPr>
        <w:tc>
          <w:tcPr>
            <w:tcW w:w="7088" w:type="dxa"/>
            <w:tcBorders>
              <w:top w:val="single" w:sz="4" w:space="0" w:color="auto"/>
            </w:tcBorders>
          </w:tcPr>
          <w:p w:rsidR="00BE42BF" w:rsidRPr="00E012AA" w:rsidRDefault="00BE42BF" w:rsidP="00732704">
            <w:pPr>
              <w:rPr>
                <w:rFonts w:ascii="Arial" w:hAnsi="Arial" w:cs="Arial"/>
                <w:sz w:val="16"/>
                <w:szCs w:val="18"/>
              </w:rPr>
            </w:pPr>
            <w:r w:rsidRPr="00E012AA">
              <w:rPr>
                <w:rFonts w:ascii="Arial" w:hAnsi="Arial" w:cs="Arial"/>
                <w:sz w:val="16"/>
                <w:szCs w:val="18"/>
              </w:rPr>
              <w:t>R</w:t>
            </w:r>
            <w:r>
              <w:rPr>
                <w:rFonts w:ascii="Arial" w:hAnsi="Arial" w:cs="Arial"/>
                <w:sz w:val="16"/>
                <w:szCs w:val="18"/>
              </w:rPr>
              <w:t>equisitante</w:t>
            </w:r>
            <w:r w:rsidRPr="00E012AA">
              <w:rPr>
                <w:rFonts w:ascii="Arial" w:hAnsi="Arial" w:cs="Arial"/>
                <w:sz w:val="16"/>
                <w:szCs w:val="18"/>
              </w:rPr>
              <w:t>:</w:t>
            </w:r>
          </w:p>
          <w:bookmarkStart w:id="0" w:name="Texto1"/>
          <w:p w:rsidR="00BE42BF" w:rsidRPr="00EE1BF3" w:rsidRDefault="00BE42BF" w:rsidP="00803586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fldChar w:fldCharType="begin">
                <w:ffData>
                  <w:name w:val="Texto1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>
              <w:rPr>
                <w:rFonts w:ascii="Arial" w:hAnsi="Arial" w:cs="Arial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szCs w:val="22"/>
              </w:rPr>
            </w:r>
            <w:r>
              <w:rPr>
                <w:rFonts w:ascii="Arial" w:hAnsi="Arial" w:cs="Arial"/>
                <w:szCs w:val="22"/>
              </w:rPr>
              <w:fldChar w:fldCharType="separate"/>
            </w:r>
            <w:bookmarkStart w:id="1" w:name="_GoBack"/>
            <w:r>
              <w:rPr>
                <w:rFonts w:ascii="Arial" w:hAnsi="Arial" w:cs="Arial"/>
                <w:szCs w:val="22"/>
              </w:rPr>
              <w:t> </w:t>
            </w:r>
            <w:r>
              <w:rPr>
                <w:rFonts w:ascii="Arial" w:hAnsi="Arial" w:cs="Arial"/>
                <w:szCs w:val="22"/>
              </w:rPr>
              <w:t> </w:t>
            </w:r>
            <w:r>
              <w:rPr>
                <w:rFonts w:ascii="Arial" w:hAnsi="Arial" w:cs="Arial"/>
                <w:szCs w:val="22"/>
              </w:rPr>
              <w:t> </w:t>
            </w:r>
            <w:r>
              <w:rPr>
                <w:rFonts w:ascii="Arial" w:hAnsi="Arial" w:cs="Arial"/>
                <w:szCs w:val="22"/>
              </w:rPr>
              <w:t> </w:t>
            </w:r>
            <w:r>
              <w:rPr>
                <w:rFonts w:ascii="Arial" w:hAnsi="Arial" w:cs="Arial"/>
                <w:szCs w:val="22"/>
              </w:rPr>
              <w:t> </w:t>
            </w:r>
            <w:bookmarkEnd w:id="1"/>
            <w:r>
              <w:rPr>
                <w:rFonts w:ascii="Arial" w:hAnsi="Arial" w:cs="Arial"/>
                <w:szCs w:val="22"/>
              </w:rPr>
              <w:fldChar w:fldCharType="end"/>
            </w:r>
            <w:bookmarkEnd w:id="0"/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BE42BF" w:rsidRDefault="00BE42BF" w:rsidP="00732704">
            <w:pPr>
              <w:rPr>
                <w:rFonts w:ascii="Arial" w:hAnsi="Arial" w:cs="Arial"/>
                <w:szCs w:val="18"/>
              </w:rPr>
            </w:pPr>
            <w:r w:rsidRPr="00E012AA">
              <w:rPr>
                <w:rFonts w:ascii="Arial" w:hAnsi="Arial" w:cs="Arial"/>
                <w:sz w:val="16"/>
                <w:szCs w:val="18"/>
              </w:rPr>
              <w:t>CNPJ/CPF:</w:t>
            </w:r>
            <w:r>
              <w:rPr>
                <w:rFonts w:ascii="Arial" w:hAnsi="Arial" w:cs="Arial"/>
                <w:szCs w:val="18"/>
              </w:rPr>
              <w:t xml:space="preserve"> </w:t>
            </w:r>
          </w:p>
          <w:p w:rsidR="00BE42BF" w:rsidRPr="00E012AA" w:rsidRDefault="00BE42BF" w:rsidP="00BE42BF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Cs w:val="22"/>
              </w:rPr>
              <w:fldChar w:fldCharType="begin">
                <w:ffData>
                  <w:name w:val="Texto1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szCs w:val="22"/>
              </w:rPr>
            </w:r>
            <w:r>
              <w:rPr>
                <w:rFonts w:ascii="Arial" w:hAnsi="Arial" w:cs="Arial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szCs w:val="22"/>
              </w:rPr>
              <w:fldChar w:fldCharType="end"/>
            </w:r>
          </w:p>
        </w:tc>
        <w:tc>
          <w:tcPr>
            <w:tcW w:w="1342" w:type="dxa"/>
            <w:tcBorders>
              <w:top w:val="single" w:sz="4" w:space="0" w:color="auto"/>
            </w:tcBorders>
          </w:tcPr>
          <w:p w:rsidR="00BE42BF" w:rsidRPr="00BE42BF" w:rsidRDefault="00BE42BF" w:rsidP="00BE42BF">
            <w:pPr>
              <w:rPr>
                <w:rFonts w:ascii="Arial" w:hAnsi="Arial" w:cs="Arial"/>
                <w:sz w:val="16"/>
                <w:szCs w:val="16"/>
              </w:rPr>
            </w:pPr>
            <w:r w:rsidRPr="00BE42BF">
              <w:rPr>
                <w:rFonts w:ascii="Arial" w:hAnsi="Arial" w:cs="Arial"/>
                <w:sz w:val="16"/>
                <w:szCs w:val="16"/>
              </w:rPr>
              <w:t>Nº / Cons</w:t>
            </w:r>
            <w:r>
              <w:rPr>
                <w:rFonts w:ascii="Arial" w:hAnsi="Arial" w:cs="Arial"/>
                <w:sz w:val="16"/>
                <w:szCs w:val="16"/>
              </w:rPr>
              <w:t>elho</w:t>
            </w:r>
            <w:r w:rsidRPr="00BE42BF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BE42BF" w:rsidRPr="00EE1BF3" w:rsidRDefault="00BE42BF" w:rsidP="00BE42BF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22"/>
              </w:rPr>
              <w:fldChar w:fldCharType="begin">
                <w:ffData>
                  <w:name w:val="Texto13"/>
                  <w:enabled/>
                  <w:calcOnExit w:val="0"/>
                  <w:textInput/>
                </w:ffData>
              </w:fldChar>
            </w:r>
            <w:bookmarkStart w:id="2" w:name="Texto13"/>
            <w:r>
              <w:rPr>
                <w:rFonts w:ascii="Arial" w:hAnsi="Arial" w:cs="Arial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szCs w:val="22"/>
              </w:rPr>
            </w:r>
            <w:r>
              <w:rPr>
                <w:rFonts w:ascii="Arial" w:hAnsi="Arial" w:cs="Arial"/>
                <w:szCs w:val="22"/>
              </w:rPr>
              <w:fldChar w:fldCharType="separate"/>
            </w:r>
            <w:r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szCs w:val="22"/>
              </w:rPr>
              <w:fldChar w:fldCharType="end"/>
            </w:r>
            <w:bookmarkEnd w:id="2"/>
          </w:p>
        </w:tc>
      </w:tr>
      <w:tr w:rsidR="00BE42BF" w:rsidRPr="00772141" w:rsidTr="00BE42BF">
        <w:tblPrEx>
          <w:shd w:val="clear" w:color="auto" w:fill="auto"/>
        </w:tblPrEx>
        <w:trPr>
          <w:trHeight w:val="427"/>
        </w:trPr>
        <w:tc>
          <w:tcPr>
            <w:tcW w:w="7088" w:type="dxa"/>
          </w:tcPr>
          <w:p w:rsidR="00BE42BF" w:rsidRPr="00E012AA" w:rsidRDefault="00BE42BF" w:rsidP="009B34B8">
            <w:pPr>
              <w:rPr>
                <w:rFonts w:ascii="Arial" w:hAnsi="Arial" w:cs="Arial"/>
                <w:sz w:val="20"/>
                <w:szCs w:val="22"/>
              </w:rPr>
            </w:pPr>
            <w:r w:rsidRPr="00E012AA">
              <w:rPr>
                <w:rFonts w:ascii="Arial" w:hAnsi="Arial" w:cs="Arial"/>
                <w:sz w:val="16"/>
                <w:szCs w:val="18"/>
              </w:rPr>
              <w:t>Endereço Completo</w:t>
            </w:r>
            <w:r>
              <w:rPr>
                <w:rFonts w:ascii="Arial" w:hAnsi="Arial" w:cs="Arial"/>
                <w:sz w:val="16"/>
                <w:szCs w:val="18"/>
              </w:rPr>
              <w:t xml:space="preserve"> - igual ao cadastrado na DVISA</w:t>
            </w:r>
            <w:r w:rsidRPr="00E012AA">
              <w:rPr>
                <w:rFonts w:ascii="Arial" w:hAnsi="Arial" w:cs="Arial"/>
                <w:sz w:val="16"/>
                <w:szCs w:val="18"/>
              </w:rPr>
              <w:t>:</w:t>
            </w:r>
          </w:p>
          <w:bookmarkStart w:id="3" w:name="Texto6"/>
          <w:p w:rsidR="00BE42BF" w:rsidRPr="00EE1BF3" w:rsidRDefault="00BE42BF" w:rsidP="00BE42B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fldChar w:fldCharType="begin">
                <w:ffData>
                  <w:name w:val="Texto6"/>
                  <w:enabled/>
                  <w:calcOnExit w:val="0"/>
                  <w:textInput>
                    <w:maxLength w:val="62"/>
                  </w:textInput>
                </w:ffData>
              </w:fldChar>
            </w:r>
            <w:r>
              <w:rPr>
                <w:rFonts w:ascii="Arial" w:hAnsi="Arial" w:cs="Arial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szCs w:val="22"/>
              </w:rPr>
            </w:r>
            <w:r>
              <w:rPr>
                <w:rFonts w:ascii="Arial" w:hAnsi="Arial" w:cs="Arial"/>
                <w:szCs w:val="22"/>
              </w:rPr>
              <w:fldChar w:fldCharType="separate"/>
            </w:r>
            <w:r>
              <w:rPr>
                <w:rFonts w:ascii="Arial" w:hAnsi="Arial" w:cs="Arial"/>
                <w:szCs w:val="22"/>
              </w:rPr>
              <w:t> </w:t>
            </w:r>
            <w:r>
              <w:rPr>
                <w:rFonts w:ascii="Arial" w:hAnsi="Arial" w:cs="Arial"/>
                <w:szCs w:val="22"/>
              </w:rPr>
              <w:t> </w:t>
            </w:r>
            <w:r>
              <w:rPr>
                <w:rFonts w:ascii="Arial" w:hAnsi="Arial" w:cs="Arial"/>
                <w:szCs w:val="22"/>
              </w:rPr>
              <w:t> </w:t>
            </w:r>
            <w:r>
              <w:rPr>
                <w:rFonts w:ascii="Arial" w:hAnsi="Arial" w:cs="Arial"/>
                <w:szCs w:val="22"/>
              </w:rPr>
              <w:t> </w:t>
            </w:r>
            <w:r>
              <w:rPr>
                <w:rFonts w:ascii="Arial" w:hAnsi="Arial" w:cs="Arial"/>
                <w:szCs w:val="22"/>
              </w:rPr>
              <w:t> </w:t>
            </w:r>
            <w:r>
              <w:rPr>
                <w:rFonts w:ascii="Arial" w:hAnsi="Arial" w:cs="Arial"/>
                <w:szCs w:val="22"/>
              </w:rPr>
              <w:fldChar w:fldCharType="end"/>
            </w:r>
            <w:bookmarkEnd w:id="3"/>
          </w:p>
        </w:tc>
        <w:tc>
          <w:tcPr>
            <w:tcW w:w="3894" w:type="dxa"/>
            <w:gridSpan w:val="2"/>
          </w:tcPr>
          <w:p w:rsidR="00BE42BF" w:rsidRPr="00E012AA" w:rsidRDefault="00BE42BF" w:rsidP="00732704">
            <w:pPr>
              <w:rPr>
                <w:rFonts w:ascii="Arial" w:hAnsi="Arial" w:cs="Arial"/>
                <w:sz w:val="16"/>
                <w:szCs w:val="18"/>
              </w:rPr>
            </w:pPr>
            <w:r w:rsidRPr="00E012AA">
              <w:rPr>
                <w:rFonts w:ascii="Arial" w:hAnsi="Arial" w:cs="Arial"/>
                <w:sz w:val="16"/>
                <w:szCs w:val="18"/>
              </w:rPr>
              <w:t>Município:</w:t>
            </w:r>
          </w:p>
          <w:p w:rsidR="00BE42BF" w:rsidRPr="00EE1BF3" w:rsidRDefault="00BE42BF" w:rsidP="00BE42B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4"/>
                  </w:textInput>
                </w:ffData>
              </w:fldChar>
            </w:r>
            <w:r>
              <w:rPr>
                <w:rFonts w:ascii="Arial" w:hAnsi="Arial" w:cs="Arial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szCs w:val="22"/>
              </w:rPr>
            </w:r>
            <w:r>
              <w:rPr>
                <w:rFonts w:ascii="Arial" w:hAnsi="Arial" w:cs="Arial"/>
                <w:szCs w:val="22"/>
              </w:rPr>
              <w:fldChar w:fldCharType="separate"/>
            </w:r>
            <w:r>
              <w:rPr>
                <w:rFonts w:ascii="Arial" w:hAnsi="Arial" w:cs="Arial"/>
                <w:szCs w:val="22"/>
              </w:rPr>
              <w:t> </w:t>
            </w:r>
            <w:r>
              <w:rPr>
                <w:rFonts w:ascii="Arial" w:hAnsi="Arial" w:cs="Arial"/>
                <w:szCs w:val="22"/>
              </w:rPr>
              <w:t> </w:t>
            </w:r>
            <w:r>
              <w:rPr>
                <w:rFonts w:ascii="Arial" w:hAnsi="Arial" w:cs="Arial"/>
                <w:szCs w:val="22"/>
              </w:rPr>
              <w:t> </w:t>
            </w:r>
            <w:r>
              <w:rPr>
                <w:rFonts w:ascii="Arial" w:hAnsi="Arial" w:cs="Arial"/>
                <w:szCs w:val="22"/>
              </w:rPr>
              <w:t> </w:t>
            </w:r>
            <w:r>
              <w:rPr>
                <w:rFonts w:ascii="Arial" w:hAnsi="Arial" w:cs="Arial"/>
                <w:szCs w:val="22"/>
              </w:rPr>
              <w:t> </w:t>
            </w:r>
            <w:r>
              <w:rPr>
                <w:rFonts w:ascii="Arial" w:hAnsi="Arial" w:cs="Arial"/>
                <w:szCs w:val="22"/>
              </w:rPr>
              <w:fldChar w:fldCharType="end"/>
            </w:r>
          </w:p>
        </w:tc>
      </w:tr>
      <w:tr w:rsidR="00EE1BF3" w:rsidRPr="00772141" w:rsidTr="00BE42BF">
        <w:tblPrEx>
          <w:shd w:val="clear" w:color="auto" w:fill="auto"/>
        </w:tblPrEx>
        <w:trPr>
          <w:trHeight w:val="409"/>
        </w:trPr>
        <w:tc>
          <w:tcPr>
            <w:tcW w:w="7088" w:type="dxa"/>
            <w:tcBorders>
              <w:bottom w:val="single" w:sz="4" w:space="0" w:color="auto"/>
            </w:tcBorders>
          </w:tcPr>
          <w:p w:rsidR="003A73DC" w:rsidRPr="00E012AA" w:rsidRDefault="003A73DC" w:rsidP="003A73DC">
            <w:pPr>
              <w:rPr>
                <w:rFonts w:ascii="Arial" w:hAnsi="Arial" w:cs="Arial"/>
                <w:sz w:val="16"/>
                <w:szCs w:val="19"/>
              </w:rPr>
            </w:pPr>
            <w:r w:rsidRPr="00E012AA">
              <w:rPr>
                <w:rFonts w:ascii="Arial" w:hAnsi="Arial" w:cs="Arial"/>
                <w:sz w:val="16"/>
                <w:szCs w:val="19"/>
              </w:rPr>
              <w:t>Especialidade</w:t>
            </w:r>
            <w:r w:rsidR="00DD3C30">
              <w:rPr>
                <w:rFonts w:ascii="Arial" w:hAnsi="Arial" w:cs="Arial"/>
                <w:sz w:val="16"/>
                <w:szCs w:val="19"/>
              </w:rPr>
              <w:t xml:space="preserve"> (apenas para médico)</w:t>
            </w:r>
            <w:r w:rsidRPr="00E012AA">
              <w:rPr>
                <w:rFonts w:ascii="Arial" w:hAnsi="Arial" w:cs="Arial"/>
                <w:sz w:val="16"/>
                <w:szCs w:val="19"/>
              </w:rPr>
              <w:t>:</w:t>
            </w:r>
          </w:p>
          <w:bookmarkStart w:id="4" w:name="Texto9"/>
          <w:p w:rsidR="00EE1BF3" w:rsidRPr="00EE1BF3" w:rsidRDefault="00DD78BC" w:rsidP="003A73DC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fldChar w:fldCharType="begin">
                <w:ffData>
                  <w:name w:val="Texto9"/>
                  <w:enabled/>
                  <w:calcOnExit w:val="0"/>
                  <w:textInput>
                    <w:maxLength w:val="42"/>
                  </w:textInput>
                </w:ffData>
              </w:fldChar>
            </w:r>
            <w:r w:rsidR="006B4BC1">
              <w:rPr>
                <w:rFonts w:ascii="Arial" w:hAnsi="Arial" w:cs="Arial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szCs w:val="22"/>
              </w:rPr>
            </w:r>
            <w:r>
              <w:rPr>
                <w:rFonts w:ascii="Arial" w:hAnsi="Arial" w:cs="Arial"/>
                <w:szCs w:val="22"/>
              </w:rPr>
              <w:fldChar w:fldCharType="separate"/>
            </w:r>
            <w:r w:rsidR="006B4BC1">
              <w:rPr>
                <w:rFonts w:ascii="Arial" w:hAnsi="Arial" w:cs="Arial"/>
                <w:noProof/>
                <w:szCs w:val="22"/>
              </w:rPr>
              <w:t> </w:t>
            </w:r>
            <w:r w:rsidR="006B4BC1">
              <w:rPr>
                <w:rFonts w:ascii="Arial" w:hAnsi="Arial" w:cs="Arial"/>
                <w:noProof/>
                <w:szCs w:val="22"/>
              </w:rPr>
              <w:t> </w:t>
            </w:r>
            <w:r w:rsidR="006B4BC1">
              <w:rPr>
                <w:rFonts w:ascii="Arial" w:hAnsi="Arial" w:cs="Arial"/>
                <w:noProof/>
                <w:szCs w:val="22"/>
              </w:rPr>
              <w:t> </w:t>
            </w:r>
            <w:r w:rsidR="006B4BC1">
              <w:rPr>
                <w:rFonts w:ascii="Arial" w:hAnsi="Arial" w:cs="Arial"/>
                <w:noProof/>
                <w:szCs w:val="22"/>
              </w:rPr>
              <w:t> </w:t>
            </w:r>
            <w:r w:rsidR="006B4BC1">
              <w:rPr>
                <w:rFonts w:ascii="Arial" w:hAnsi="Arial" w:cs="Arial"/>
                <w:noProof/>
                <w:szCs w:val="22"/>
              </w:rPr>
              <w:t> </w:t>
            </w:r>
            <w:r>
              <w:rPr>
                <w:rFonts w:ascii="Arial" w:hAnsi="Arial" w:cs="Arial"/>
                <w:szCs w:val="22"/>
              </w:rPr>
              <w:fldChar w:fldCharType="end"/>
            </w:r>
            <w:bookmarkEnd w:id="4"/>
          </w:p>
        </w:tc>
        <w:tc>
          <w:tcPr>
            <w:tcW w:w="3894" w:type="dxa"/>
            <w:gridSpan w:val="2"/>
            <w:tcBorders>
              <w:bottom w:val="single" w:sz="4" w:space="0" w:color="auto"/>
            </w:tcBorders>
          </w:tcPr>
          <w:p w:rsidR="00BE42BF" w:rsidRDefault="00BE42BF" w:rsidP="00BE42BF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CEP:</w:t>
            </w:r>
          </w:p>
          <w:p w:rsidR="00EE1BF3" w:rsidRPr="00EE1BF3" w:rsidRDefault="00BE42BF" w:rsidP="00BE42BF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22"/>
              </w:rPr>
              <w:fldChar w:fldCharType="begin">
                <w:ffData>
                  <w:name w:val="Texto6"/>
                  <w:enabled/>
                  <w:calcOnExit w:val="0"/>
                  <w:textInput>
                    <w:maxLength w:val="62"/>
                  </w:textInput>
                </w:ffData>
              </w:fldChar>
            </w:r>
            <w:r>
              <w:rPr>
                <w:rFonts w:ascii="Arial" w:hAnsi="Arial" w:cs="Arial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szCs w:val="22"/>
              </w:rPr>
            </w:r>
            <w:r>
              <w:rPr>
                <w:rFonts w:ascii="Arial" w:hAnsi="Arial" w:cs="Arial"/>
                <w:szCs w:val="22"/>
              </w:rPr>
              <w:fldChar w:fldCharType="separate"/>
            </w:r>
            <w:r>
              <w:rPr>
                <w:rFonts w:ascii="Arial" w:hAnsi="Arial" w:cs="Arial"/>
                <w:szCs w:val="22"/>
              </w:rPr>
              <w:t> </w:t>
            </w:r>
            <w:r>
              <w:rPr>
                <w:rFonts w:ascii="Arial" w:hAnsi="Arial" w:cs="Arial"/>
                <w:szCs w:val="22"/>
              </w:rPr>
              <w:t> </w:t>
            </w:r>
            <w:r>
              <w:rPr>
                <w:rFonts w:ascii="Arial" w:hAnsi="Arial" w:cs="Arial"/>
                <w:szCs w:val="22"/>
              </w:rPr>
              <w:t> </w:t>
            </w:r>
            <w:r>
              <w:rPr>
                <w:rFonts w:ascii="Arial" w:hAnsi="Arial" w:cs="Arial"/>
                <w:szCs w:val="22"/>
              </w:rPr>
              <w:t> </w:t>
            </w:r>
            <w:r>
              <w:rPr>
                <w:rFonts w:ascii="Arial" w:hAnsi="Arial" w:cs="Arial"/>
                <w:szCs w:val="22"/>
              </w:rPr>
              <w:t> </w:t>
            </w:r>
            <w:r>
              <w:rPr>
                <w:rFonts w:ascii="Arial" w:hAnsi="Arial" w:cs="Arial"/>
                <w:szCs w:val="22"/>
              </w:rPr>
              <w:fldChar w:fldCharType="end"/>
            </w:r>
          </w:p>
        </w:tc>
      </w:tr>
      <w:tr w:rsidR="00EB2D9A" w:rsidRPr="00772141" w:rsidTr="000F3DD3">
        <w:tblPrEx>
          <w:shd w:val="clear" w:color="auto" w:fill="auto"/>
        </w:tblPrEx>
        <w:trPr>
          <w:trHeight w:val="266"/>
        </w:trPr>
        <w:tc>
          <w:tcPr>
            <w:tcW w:w="10982" w:type="dxa"/>
            <w:gridSpan w:val="3"/>
            <w:shd w:val="clear" w:color="auto" w:fill="D9D9D9" w:themeFill="background1" w:themeFillShade="D9"/>
            <w:vAlign w:val="center"/>
          </w:tcPr>
          <w:p w:rsidR="00EB2D9A" w:rsidRPr="00E948CD" w:rsidRDefault="00AD394D" w:rsidP="00EB2D9A">
            <w:pPr>
              <w:jc w:val="center"/>
              <w:rPr>
                <w:rFonts w:ascii="Arial" w:hAnsi="Arial" w:cs="Arial"/>
                <w:b/>
                <w:caps/>
                <w:sz w:val="22"/>
                <w:szCs w:val="22"/>
              </w:rPr>
            </w:pPr>
            <w:r w:rsidRPr="00E948CD">
              <w:rPr>
                <w:rFonts w:ascii="Arial" w:hAnsi="Arial" w:cs="Arial"/>
                <w:b/>
                <w:caps/>
                <w:sz w:val="22"/>
                <w:szCs w:val="22"/>
              </w:rPr>
              <w:t>tipos de notificação requerida</w:t>
            </w:r>
          </w:p>
        </w:tc>
      </w:tr>
      <w:tr w:rsidR="00571F65" w:rsidRPr="00772141" w:rsidTr="00DE6587">
        <w:tblPrEx>
          <w:shd w:val="clear" w:color="auto" w:fill="auto"/>
        </w:tblPrEx>
        <w:trPr>
          <w:trHeight w:val="411"/>
        </w:trPr>
        <w:tc>
          <w:tcPr>
            <w:tcW w:w="10982" w:type="dxa"/>
            <w:gridSpan w:val="3"/>
          </w:tcPr>
          <w:p w:rsidR="00571F65" w:rsidRPr="00E948CD" w:rsidRDefault="00DD78BC" w:rsidP="00063BFC">
            <w:pPr>
              <w:jc w:val="center"/>
              <w:rPr>
                <w:rFonts w:ascii="Arial" w:hAnsi="Arial" w:cs="Arial"/>
              </w:rPr>
            </w:pPr>
            <w:r w:rsidRPr="00E948CD">
              <w:rPr>
                <w:rFonts w:ascii="Arial" w:hAnsi="Arial" w:cs="Arial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" w:name="Selecionar2"/>
            <w:r w:rsidR="00571F65" w:rsidRPr="00E948CD">
              <w:rPr>
                <w:rFonts w:ascii="Arial" w:hAnsi="Arial" w:cs="Arial"/>
              </w:rPr>
              <w:instrText xml:space="preserve"> FORMCHECKBOX </w:instrText>
            </w:r>
            <w:r w:rsidR="00F7756A">
              <w:rPr>
                <w:rFonts w:ascii="Arial" w:hAnsi="Arial" w:cs="Arial"/>
              </w:rPr>
            </w:r>
            <w:r w:rsidR="00F7756A">
              <w:rPr>
                <w:rFonts w:ascii="Arial" w:hAnsi="Arial" w:cs="Arial"/>
              </w:rPr>
              <w:fldChar w:fldCharType="separate"/>
            </w:r>
            <w:r w:rsidRPr="00E948CD">
              <w:rPr>
                <w:rFonts w:ascii="Arial" w:hAnsi="Arial" w:cs="Arial"/>
              </w:rPr>
              <w:fldChar w:fldCharType="end"/>
            </w:r>
            <w:bookmarkEnd w:id="5"/>
            <w:r w:rsidR="00571F65" w:rsidRPr="00E948CD">
              <w:rPr>
                <w:rFonts w:ascii="Arial" w:hAnsi="Arial" w:cs="Arial"/>
              </w:rPr>
              <w:t xml:space="preserve"> A (</w:t>
            </w:r>
            <w:r w:rsidR="00A9135F">
              <w:rPr>
                <w:rFonts w:ascii="Arial" w:hAnsi="Arial" w:cs="Arial"/>
                <w:szCs w:val="22"/>
              </w:rPr>
              <w:fldChar w:fldCharType="begin">
                <w:ffData>
                  <w:name w:val="Texto9"/>
                  <w:enabled/>
                  <w:calcOnExit w:val="0"/>
                  <w:textInput>
                    <w:maxLength w:val="42"/>
                  </w:textInput>
                </w:ffData>
              </w:fldChar>
            </w:r>
            <w:r w:rsidR="00A9135F">
              <w:rPr>
                <w:rFonts w:ascii="Arial" w:hAnsi="Arial" w:cs="Arial"/>
                <w:szCs w:val="22"/>
              </w:rPr>
              <w:instrText xml:space="preserve"> FORMTEXT </w:instrText>
            </w:r>
            <w:r w:rsidR="00A9135F">
              <w:rPr>
                <w:rFonts w:ascii="Arial" w:hAnsi="Arial" w:cs="Arial"/>
                <w:szCs w:val="22"/>
              </w:rPr>
            </w:r>
            <w:r w:rsidR="00A9135F">
              <w:rPr>
                <w:rFonts w:ascii="Arial" w:hAnsi="Arial" w:cs="Arial"/>
                <w:szCs w:val="22"/>
              </w:rPr>
              <w:fldChar w:fldCharType="separate"/>
            </w:r>
            <w:r w:rsidR="00A9135F">
              <w:rPr>
                <w:rFonts w:ascii="Arial" w:hAnsi="Arial" w:cs="Arial"/>
                <w:noProof/>
                <w:szCs w:val="22"/>
              </w:rPr>
              <w:t> </w:t>
            </w:r>
            <w:r w:rsidR="00A9135F">
              <w:rPr>
                <w:rFonts w:ascii="Arial" w:hAnsi="Arial" w:cs="Arial"/>
                <w:noProof/>
                <w:szCs w:val="22"/>
              </w:rPr>
              <w:t> </w:t>
            </w:r>
            <w:r w:rsidR="00A9135F">
              <w:rPr>
                <w:rFonts w:ascii="Arial" w:hAnsi="Arial" w:cs="Arial"/>
                <w:noProof/>
                <w:szCs w:val="22"/>
              </w:rPr>
              <w:t> </w:t>
            </w:r>
            <w:r w:rsidR="00A9135F">
              <w:rPr>
                <w:rFonts w:ascii="Arial" w:hAnsi="Arial" w:cs="Arial"/>
                <w:noProof/>
                <w:szCs w:val="22"/>
              </w:rPr>
              <w:t> </w:t>
            </w:r>
            <w:r w:rsidR="00A9135F">
              <w:rPr>
                <w:rFonts w:ascii="Arial" w:hAnsi="Arial" w:cs="Arial"/>
                <w:noProof/>
                <w:szCs w:val="22"/>
              </w:rPr>
              <w:t> </w:t>
            </w:r>
            <w:r w:rsidR="00A9135F">
              <w:rPr>
                <w:rFonts w:ascii="Arial" w:hAnsi="Arial" w:cs="Arial"/>
                <w:szCs w:val="22"/>
              </w:rPr>
              <w:fldChar w:fldCharType="end"/>
            </w:r>
            <w:r w:rsidR="00571F65" w:rsidRPr="00E948CD">
              <w:rPr>
                <w:rFonts w:ascii="Arial" w:hAnsi="Arial" w:cs="Arial"/>
              </w:rPr>
              <w:t xml:space="preserve">) </w:t>
            </w:r>
            <w:r w:rsidR="00852746" w:rsidRPr="00E948CD">
              <w:rPr>
                <w:rFonts w:ascii="Arial" w:hAnsi="Arial" w:cs="Arial"/>
              </w:rPr>
              <w:t xml:space="preserve">  </w:t>
            </w:r>
            <w:r w:rsidR="00E711D7" w:rsidRPr="00E948CD">
              <w:rPr>
                <w:rFonts w:ascii="Arial" w:hAnsi="Arial" w:cs="Arial"/>
              </w:rPr>
              <w:t xml:space="preserve">  </w:t>
            </w:r>
            <w:r w:rsidR="00571F65" w:rsidRPr="00E948CD">
              <w:rPr>
                <w:rFonts w:ascii="Arial" w:hAnsi="Arial" w:cs="Arial"/>
              </w:rPr>
              <w:t>|</w:t>
            </w:r>
            <w:r w:rsidR="00E711D7" w:rsidRPr="00E948CD">
              <w:rPr>
                <w:rFonts w:ascii="Arial" w:hAnsi="Arial" w:cs="Arial"/>
              </w:rPr>
              <w:t xml:space="preserve">  </w:t>
            </w:r>
            <w:r w:rsidR="00571F65" w:rsidRPr="00E948CD">
              <w:rPr>
                <w:rFonts w:ascii="Arial" w:hAnsi="Arial" w:cs="Arial"/>
              </w:rPr>
              <w:t xml:space="preserve"> </w:t>
            </w:r>
            <w:r w:rsidR="00852746" w:rsidRPr="00E948CD">
              <w:rPr>
                <w:rFonts w:ascii="Arial" w:hAnsi="Arial" w:cs="Arial"/>
              </w:rPr>
              <w:t xml:space="preserve"> </w:t>
            </w:r>
            <w:r w:rsidRPr="00E948CD">
              <w:rPr>
                <w:rFonts w:ascii="Arial" w:hAnsi="Arial" w:cs="Arial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6" w:name="Selecionar3"/>
            <w:r w:rsidR="00571F65" w:rsidRPr="00E948CD">
              <w:rPr>
                <w:rFonts w:ascii="Arial" w:hAnsi="Arial" w:cs="Arial"/>
              </w:rPr>
              <w:instrText xml:space="preserve"> FORMCHECKBOX </w:instrText>
            </w:r>
            <w:r w:rsidR="00F7756A">
              <w:rPr>
                <w:rFonts w:ascii="Arial" w:hAnsi="Arial" w:cs="Arial"/>
              </w:rPr>
            </w:r>
            <w:r w:rsidR="00F7756A">
              <w:rPr>
                <w:rFonts w:ascii="Arial" w:hAnsi="Arial" w:cs="Arial"/>
              </w:rPr>
              <w:fldChar w:fldCharType="separate"/>
            </w:r>
            <w:r w:rsidRPr="00E948CD">
              <w:rPr>
                <w:rFonts w:ascii="Arial" w:hAnsi="Arial" w:cs="Arial"/>
              </w:rPr>
              <w:fldChar w:fldCharType="end"/>
            </w:r>
            <w:bookmarkEnd w:id="6"/>
            <w:r w:rsidR="00571F65" w:rsidRPr="00E948CD">
              <w:rPr>
                <w:rFonts w:ascii="Arial" w:hAnsi="Arial" w:cs="Arial"/>
              </w:rPr>
              <w:t xml:space="preserve"> B (</w:t>
            </w:r>
            <w:r w:rsidR="00A9135F">
              <w:rPr>
                <w:rFonts w:ascii="Arial" w:hAnsi="Arial" w:cs="Arial"/>
                <w:szCs w:val="22"/>
              </w:rPr>
              <w:fldChar w:fldCharType="begin">
                <w:ffData>
                  <w:name w:val="Texto9"/>
                  <w:enabled/>
                  <w:calcOnExit w:val="0"/>
                  <w:textInput>
                    <w:maxLength w:val="42"/>
                  </w:textInput>
                </w:ffData>
              </w:fldChar>
            </w:r>
            <w:r w:rsidR="00A9135F">
              <w:rPr>
                <w:rFonts w:ascii="Arial" w:hAnsi="Arial" w:cs="Arial"/>
                <w:szCs w:val="22"/>
              </w:rPr>
              <w:instrText xml:space="preserve"> FORMTEXT </w:instrText>
            </w:r>
            <w:r w:rsidR="00A9135F">
              <w:rPr>
                <w:rFonts w:ascii="Arial" w:hAnsi="Arial" w:cs="Arial"/>
                <w:szCs w:val="22"/>
              </w:rPr>
            </w:r>
            <w:r w:rsidR="00A9135F">
              <w:rPr>
                <w:rFonts w:ascii="Arial" w:hAnsi="Arial" w:cs="Arial"/>
                <w:szCs w:val="22"/>
              </w:rPr>
              <w:fldChar w:fldCharType="separate"/>
            </w:r>
            <w:r w:rsidR="00A9135F">
              <w:rPr>
                <w:rFonts w:ascii="Arial" w:hAnsi="Arial" w:cs="Arial"/>
                <w:noProof/>
                <w:szCs w:val="22"/>
              </w:rPr>
              <w:t> </w:t>
            </w:r>
            <w:r w:rsidR="00A9135F">
              <w:rPr>
                <w:rFonts w:ascii="Arial" w:hAnsi="Arial" w:cs="Arial"/>
                <w:noProof/>
                <w:szCs w:val="22"/>
              </w:rPr>
              <w:t> </w:t>
            </w:r>
            <w:r w:rsidR="00A9135F">
              <w:rPr>
                <w:rFonts w:ascii="Arial" w:hAnsi="Arial" w:cs="Arial"/>
                <w:noProof/>
                <w:szCs w:val="22"/>
              </w:rPr>
              <w:t> </w:t>
            </w:r>
            <w:r w:rsidR="00A9135F">
              <w:rPr>
                <w:rFonts w:ascii="Arial" w:hAnsi="Arial" w:cs="Arial"/>
                <w:noProof/>
                <w:szCs w:val="22"/>
              </w:rPr>
              <w:t> </w:t>
            </w:r>
            <w:r w:rsidR="00A9135F">
              <w:rPr>
                <w:rFonts w:ascii="Arial" w:hAnsi="Arial" w:cs="Arial"/>
                <w:noProof/>
                <w:szCs w:val="22"/>
              </w:rPr>
              <w:t> </w:t>
            </w:r>
            <w:r w:rsidR="00A9135F">
              <w:rPr>
                <w:rFonts w:ascii="Arial" w:hAnsi="Arial" w:cs="Arial"/>
                <w:szCs w:val="22"/>
              </w:rPr>
              <w:fldChar w:fldCharType="end"/>
            </w:r>
            <w:r w:rsidR="00571F65" w:rsidRPr="00E948CD">
              <w:rPr>
                <w:rFonts w:ascii="Arial" w:hAnsi="Arial" w:cs="Arial"/>
              </w:rPr>
              <w:t>)</w:t>
            </w:r>
            <w:proofErr w:type="gramStart"/>
            <w:r w:rsidR="00571F65" w:rsidRPr="00E948CD">
              <w:rPr>
                <w:rFonts w:ascii="Arial" w:hAnsi="Arial" w:cs="Arial"/>
              </w:rPr>
              <w:t xml:space="preserve"> </w:t>
            </w:r>
            <w:r w:rsidR="00E711D7" w:rsidRPr="00E948CD">
              <w:rPr>
                <w:rFonts w:ascii="Arial" w:hAnsi="Arial" w:cs="Arial"/>
              </w:rPr>
              <w:t xml:space="preserve">  </w:t>
            </w:r>
            <w:r w:rsidR="00852746" w:rsidRPr="00E948CD">
              <w:rPr>
                <w:rFonts w:ascii="Arial" w:hAnsi="Arial" w:cs="Arial"/>
              </w:rPr>
              <w:t xml:space="preserve"> </w:t>
            </w:r>
            <w:proofErr w:type="gramEnd"/>
            <w:r w:rsidR="00571F65" w:rsidRPr="00E948CD">
              <w:rPr>
                <w:rFonts w:ascii="Arial" w:hAnsi="Arial" w:cs="Arial"/>
              </w:rPr>
              <w:t>|</w:t>
            </w:r>
            <w:r w:rsidR="00852746" w:rsidRPr="00E948CD">
              <w:rPr>
                <w:rFonts w:ascii="Arial" w:hAnsi="Arial" w:cs="Arial"/>
              </w:rPr>
              <w:t xml:space="preserve"> </w:t>
            </w:r>
            <w:r w:rsidR="00E711D7" w:rsidRPr="00E948CD">
              <w:rPr>
                <w:rFonts w:ascii="Arial" w:hAnsi="Arial" w:cs="Arial"/>
              </w:rPr>
              <w:t xml:space="preserve">  </w:t>
            </w:r>
            <w:r w:rsidR="00852746" w:rsidRPr="00E948CD">
              <w:rPr>
                <w:rFonts w:ascii="Arial" w:hAnsi="Arial" w:cs="Arial"/>
              </w:rPr>
              <w:t xml:space="preserve"> </w:t>
            </w:r>
            <w:r w:rsidRPr="00E948CD">
              <w:rPr>
                <w:rFonts w:ascii="Arial" w:hAnsi="Arial" w:cs="Arial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Selecionar4"/>
            <w:r w:rsidR="00571F65" w:rsidRPr="00E948CD">
              <w:rPr>
                <w:rFonts w:ascii="Arial" w:hAnsi="Arial" w:cs="Arial"/>
              </w:rPr>
              <w:instrText xml:space="preserve"> FORMCHECKBOX </w:instrText>
            </w:r>
            <w:r w:rsidR="00F7756A">
              <w:rPr>
                <w:rFonts w:ascii="Arial" w:hAnsi="Arial" w:cs="Arial"/>
              </w:rPr>
            </w:r>
            <w:r w:rsidR="00F7756A">
              <w:rPr>
                <w:rFonts w:ascii="Arial" w:hAnsi="Arial" w:cs="Arial"/>
              </w:rPr>
              <w:fldChar w:fldCharType="separate"/>
            </w:r>
            <w:r w:rsidRPr="00E948CD">
              <w:rPr>
                <w:rFonts w:ascii="Arial" w:hAnsi="Arial" w:cs="Arial"/>
              </w:rPr>
              <w:fldChar w:fldCharType="end"/>
            </w:r>
            <w:bookmarkEnd w:id="7"/>
            <w:r w:rsidR="00571F65" w:rsidRPr="00E948CD">
              <w:rPr>
                <w:rFonts w:ascii="Arial" w:hAnsi="Arial" w:cs="Arial"/>
              </w:rPr>
              <w:t xml:space="preserve"> B2 (</w:t>
            </w:r>
            <w:r w:rsidR="00A9135F">
              <w:rPr>
                <w:rFonts w:ascii="Arial" w:hAnsi="Arial" w:cs="Arial"/>
                <w:szCs w:val="22"/>
              </w:rPr>
              <w:fldChar w:fldCharType="begin">
                <w:ffData>
                  <w:name w:val="Texto9"/>
                  <w:enabled/>
                  <w:calcOnExit w:val="0"/>
                  <w:textInput>
                    <w:maxLength w:val="42"/>
                  </w:textInput>
                </w:ffData>
              </w:fldChar>
            </w:r>
            <w:r w:rsidR="00A9135F">
              <w:rPr>
                <w:rFonts w:ascii="Arial" w:hAnsi="Arial" w:cs="Arial"/>
                <w:szCs w:val="22"/>
              </w:rPr>
              <w:instrText xml:space="preserve"> FORMTEXT </w:instrText>
            </w:r>
            <w:r w:rsidR="00A9135F">
              <w:rPr>
                <w:rFonts w:ascii="Arial" w:hAnsi="Arial" w:cs="Arial"/>
                <w:szCs w:val="22"/>
              </w:rPr>
            </w:r>
            <w:r w:rsidR="00A9135F">
              <w:rPr>
                <w:rFonts w:ascii="Arial" w:hAnsi="Arial" w:cs="Arial"/>
                <w:szCs w:val="22"/>
              </w:rPr>
              <w:fldChar w:fldCharType="separate"/>
            </w:r>
            <w:r w:rsidR="00A9135F">
              <w:rPr>
                <w:rFonts w:ascii="Arial" w:hAnsi="Arial" w:cs="Arial"/>
                <w:noProof/>
                <w:szCs w:val="22"/>
              </w:rPr>
              <w:t> </w:t>
            </w:r>
            <w:r w:rsidR="00A9135F">
              <w:rPr>
                <w:rFonts w:ascii="Arial" w:hAnsi="Arial" w:cs="Arial"/>
                <w:noProof/>
                <w:szCs w:val="22"/>
              </w:rPr>
              <w:t> </w:t>
            </w:r>
            <w:r w:rsidR="00A9135F">
              <w:rPr>
                <w:rFonts w:ascii="Arial" w:hAnsi="Arial" w:cs="Arial"/>
                <w:noProof/>
                <w:szCs w:val="22"/>
              </w:rPr>
              <w:t> </w:t>
            </w:r>
            <w:r w:rsidR="00A9135F">
              <w:rPr>
                <w:rFonts w:ascii="Arial" w:hAnsi="Arial" w:cs="Arial"/>
                <w:noProof/>
                <w:szCs w:val="22"/>
              </w:rPr>
              <w:t> </w:t>
            </w:r>
            <w:r w:rsidR="00A9135F">
              <w:rPr>
                <w:rFonts w:ascii="Arial" w:hAnsi="Arial" w:cs="Arial"/>
                <w:noProof/>
                <w:szCs w:val="22"/>
              </w:rPr>
              <w:t> </w:t>
            </w:r>
            <w:r w:rsidR="00A9135F">
              <w:rPr>
                <w:rFonts w:ascii="Arial" w:hAnsi="Arial" w:cs="Arial"/>
                <w:szCs w:val="22"/>
              </w:rPr>
              <w:fldChar w:fldCharType="end"/>
            </w:r>
            <w:r w:rsidR="00571F65" w:rsidRPr="00E948CD">
              <w:rPr>
                <w:rFonts w:ascii="Arial" w:hAnsi="Arial" w:cs="Arial"/>
              </w:rPr>
              <w:t xml:space="preserve">) </w:t>
            </w:r>
            <w:r w:rsidR="00E711D7" w:rsidRPr="00E948CD">
              <w:rPr>
                <w:rFonts w:ascii="Arial" w:hAnsi="Arial" w:cs="Arial"/>
              </w:rPr>
              <w:t xml:space="preserve">  </w:t>
            </w:r>
            <w:r w:rsidR="00852746" w:rsidRPr="00E948CD">
              <w:rPr>
                <w:rFonts w:ascii="Arial" w:hAnsi="Arial" w:cs="Arial"/>
              </w:rPr>
              <w:t xml:space="preserve">  </w:t>
            </w:r>
            <w:r w:rsidR="00571F65" w:rsidRPr="00E948CD">
              <w:rPr>
                <w:rFonts w:ascii="Arial" w:hAnsi="Arial" w:cs="Arial"/>
              </w:rPr>
              <w:t>|</w:t>
            </w:r>
            <w:r w:rsidR="00852746" w:rsidRPr="00E948CD">
              <w:rPr>
                <w:rFonts w:ascii="Arial" w:hAnsi="Arial" w:cs="Arial"/>
              </w:rPr>
              <w:t xml:space="preserve"> </w:t>
            </w:r>
            <w:r w:rsidR="00E711D7" w:rsidRPr="00E948CD">
              <w:rPr>
                <w:rFonts w:ascii="Arial" w:hAnsi="Arial" w:cs="Arial"/>
              </w:rPr>
              <w:t xml:space="preserve">  </w:t>
            </w:r>
            <w:r w:rsidR="00571F65" w:rsidRPr="00E948CD">
              <w:rPr>
                <w:rFonts w:ascii="Arial" w:hAnsi="Arial" w:cs="Arial"/>
              </w:rPr>
              <w:t xml:space="preserve"> </w:t>
            </w:r>
            <w:r w:rsidRPr="00E948CD">
              <w:rPr>
                <w:rFonts w:ascii="Arial" w:hAnsi="Arial" w:cs="Arial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Selecionar5"/>
            <w:r w:rsidR="00571F65" w:rsidRPr="00E948CD">
              <w:rPr>
                <w:rFonts w:ascii="Arial" w:hAnsi="Arial" w:cs="Arial"/>
              </w:rPr>
              <w:instrText xml:space="preserve"> FORMCHECKBOX </w:instrText>
            </w:r>
            <w:r w:rsidR="00F7756A">
              <w:rPr>
                <w:rFonts w:ascii="Arial" w:hAnsi="Arial" w:cs="Arial"/>
              </w:rPr>
            </w:r>
            <w:r w:rsidR="00F7756A">
              <w:rPr>
                <w:rFonts w:ascii="Arial" w:hAnsi="Arial" w:cs="Arial"/>
              </w:rPr>
              <w:fldChar w:fldCharType="separate"/>
            </w:r>
            <w:r w:rsidRPr="00E948CD">
              <w:rPr>
                <w:rFonts w:ascii="Arial" w:hAnsi="Arial" w:cs="Arial"/>
              </w:rPr>
              <w:fldChar w:fldCharType="end"/>
            </w:r>
            <w:bookmarkEnd w:id="8"/>
            <w:r w:rsidR="00571F65" w:rsidRPr="00E948CD">
              <w:rPr>
                <w:rFonts w:ascii="Arial" w:hAnsi="Arial" w:cs="Arial"/>
              </w:rPr>
              <w:t xml:space="preserve"> C2 (</w:t>
            </w:r>
            <w:r w:rsidR="00A9135F">
              <w:rPr>
                <w:rFonts w:ascii="Arial" w:hAnsi="Arial" w:cs="Arial"/>
                <w:szCs w:val="22"/>
              </w:rPr>
              <w:fldChar w:fldCharType="begin">
                <w:ffData>
                  <w:name w:val="Texto9"/>
                  <w:enabled/>
                  <w:calcOnExit w:val="0"/>
                  <w:textInput>
                    <w:maxLength w:val="42"/>
                  </w:textInput>
                </w:ffData>
              </w:fldChar>
            </w:r>
            <w:r w:rsidR="00A9135F">
              <w:rPr>
                <w:rFonts w:ascii="Arial" w:hAnsi="Arial" w:cs="Arial"/>
                <w:szCs w:val="22"/>
              </w:rPr>
              <w:instrText xml:space="preserve"> FORMTEXT </w:instrText>
            </w:r>
            <w:r w:rsidR="00A9135F">
              <w:rPr>
                <w:rFonts w:ascii="Arial" w:hAnsi="Arial" w:cs="Arial"/>
                <w:szCs w:val="22"/>
              </w:rPr>
            </w:r>
            <w:r w:rsidR="00A9135F">
              <w:rPr>
                <w:rFonts w:ascii="Arial" w:hAnsi="Arial" w:cs="Arial"/>
                <w:szCs w:val="22"/>
              </w:rPr>
              <w:fldChar w:fldCharType="separate"/>
            </w:r>
            <w:r w:rsidR="00A9135F">
              <w:rPr>
                <w:rFonts w:ascii="Arial" w:hAnsi="Arial" w:cs="Arial"/>
                <w:noProof/>
                <w:szCs w:val="22"/>
              </w:rPr>
              <w:t> </w:t>
            </w:r>
            <w:r w:rsidR="00A9135F">
              <w:rPr>
                <w:rFonts w:ascii="Arial" w:hAnsi="Arial" w:cs="Arial"/>
                <w:noProof/>
                <w:szCs w:val="22"/>
              </w:rPr>
              <w:t> </w:t>
            </w:r>
            <w:r w:rsidR="00A9135F">
              <w:rPr>
                <w:rFonts w:ascii="Arial" w:hAnsi="Arial" w:cs="Arial"/>
                <w:noProof/>
                <w:szCs w:val="22"/>
              </w:rPr>
              <w:t> </w:t>
            </w:r>
            <w:r w:rsidR="00A9135F">
              <w:rPr>
                <w:rFonts w:ascii="Arial" w:hAnsi="Arial" w:cs="Arial"/>
                <w:noProof/>
                <w:szCs w:val="22"/>
              </w:rPr>
              <w:t> </w:t>
            </w:r>
            <w:r w:rsidR="00A9135F">
              <w:rPr>
                <w:rFonts w:ascii="Arial" w:hAnsi="Arial" w:cs="Arial"/>
                <w:noProof/>
                <w:szCs w:val="22"/>
              </w:rPr>
              <w:t> </w:t>
            </w:r>
            <w:r w:rsidR="00A9135F">
              <w:rPr>
                <w:rFonts w:ascii="Arial" w:hAnsi="Arial" w:cs="Arial"/>
                <w:szCs w:val="22"/>
              </w:rPr>
              <w:fldChar w:fldCharType="end"/>
            </w:r>
            <w:r w:rsidR="00571F65" w:rsidRPr="00E948CD">
              <w:rPr>
                <w:rFonts w:ascii="Arial" w:hAnsi="Arial" w:cs="Arial"/>
              </w:rPr>
              <w:t>)</w:t>
            </w:r>
            <w:r w:rsidR="00852746" w:rsidRPr="00E948CD">
              <w:rPr>
                <w:rFonts w:ascii="Arial" w:hAnsi="Arial" w:cs="Arial"/>
              </w:rPr>
              <w:t xml:space="preserve"> </w:t>
            </w:r>
            <w:r w:rsidR="00E711D7" w:rsidRPr="00E948CD">
              <w:rPr>
                <w:rFonts w:ascii="Arial" w:hAnsi="Arial" w:cs="Arial"/>
              </w:rPr>
              <w:t xml:space="preserve">  </w:t>
            </w:r>
            <w:r w:rsidR="00571F65" w:rsidRPr="00E948CD">
              <w:rPr>
                <w:rFonts w:ascii="Arial" w:hAnsi="Arial" w:cs="Arial"/>
              </w:rPr>
              <w:t xml:space="preserve"> |</w:t>
            </w:r>
            <w:r w:rsidR="00852746" w:rsidRPr="00E948CD">
              <w:rPr>
                <w:rFonts w:ascii="Arial" w:hAnsi="Arial" w:cs="Arial"/>
              </w:rPr>
              <w:t xml:space="preserve"> </w:t>
            </w:r>
            <w:r w:rsidR="00E711D7" w:rsidRPr="00E948CD">
              <w:rPr>
                <w:rFonts w:ascii="Arial" w:hAnsi="Arial" w:cs="Arial"/>
              </w:rPr>
              <w:t xml:space="preserve">  </w:t>
            </w:r>
            <w:r w:rsidR="00571F65" w:rsidRPr="00E948CD">
              <w:rPr>
                <w:rFonts w:ascii="Arial" w:hAnsi="Arial" w:cs="Arial"/>
              </w:rPr>
              <w:t xml:space="preserve"> </w:t>
            </w:r>
            <w:r w:rsidRPr="00E948CD">
              <w:rPr>
                <w:rFonts w:ascii="Arial" w:hAnsi="Arial" w:cs="Arial"/>
              </w:rP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Selecionar6"/>
            <w:r w:rsidR="00571F65" w:rsidRPr="00E948CD">
              <w:rPr>
                <w:rFonts w:ascii="Arial" w:hAnsi="Arial" w:cs="Arial"/>
              </w:rPr>
              <w:instrText xml:space="preserve"> FORMCHECKBOX </w:instrText>
            </w:r>
            <w:r w:rsidR="00F7756A">
              <w:rPr>
                <w:rFonts w:ascii="Arial" w:hAnsi="Arial" w:cs="Arial"/>
              </w:rPr>
            </w:r>
            <w:r w:rsidR="00F7756A">
              <w:rPr>
                <w:rFonts w:ascii="Arial" w:hAnsi="Arial" w:cs="Arial"/>
              </w:rPr>
              <w:fldChar w:fldCharType="separate"/>
            </w:r>
            <w:r w:rsidRPr="00E948CD">
              <w:rPr>
                <w:rFonts w:ascii="Arial" w:hAnsi="Arial" w:cs="Arial"/>
              </w:rPr>
              <w:fldChar w:fldCharType="end"/>
            </w:r>
            <w:bookmarkEnd w:id="9"/>
            <w:r w:rsidR="00571F65" w:rsidRPr="00E948CD">
              <w:rPr>
                <w:rFonts w:ascii="Arial" w:hAnsi="Arial" w:cs="Arial"/>
              </w:rPr>
              <w:t xml:space="preserve"> C3 (</w:t>
            </w:r>
            <w:r w:rsidR="00A9135F">
              <w:rPr>
                <w:rFonts w:ascii="Arial" w:hAnsi="Arial" w:cs="Arial"/>
                <w:szCs w:val="22"/>
              </w:rPr>
              <w:fldChar w:fldCharType="begin">
                <w:ffData>
                  <w:name w:val="Texto9"/>
                  <w:enabled/>
                  <w:calcOnExit w:val="0"/>
                  <w:textInput>
                    <w:maxLength w:val="42"/>
                  </w:textInput>
                </w:ffData>
              </w:fldChar>
            </w:r>
            <w:r w:rsidR="00A9135F">
              <w:rPr>
                <w:rFonts w:ascii="Arial" w:hAnsi="Arial" w:cs="Arial"/>
                <w:szCs w:val="22"/>
              </w:rPr>
              <w:instrText xml:space="preserve"> FORMTEXT </w:instrText>
            </w:r>
            <w:r w:rsidR="00A9135F">
              <w:rPr>
                <w:rFonts w:ascii="Arial" w:hAnsi="Arial" w:cs="Arial"/>
                <w:szCs w:val="22"/>
              </w:rPr>
            </w:r>
            <w:r w:rsidR="00A9135F">
              <w:rPr>
                <w:rFonts w:ascii="Arial" w:hAnsi="Arial" w:cs="Arial"/>
                <w:szCs w:val="22"/>
              </w:rPr>
              <w:fldChar w:fldCharType="separate"/>
            </w:r>
            <w:r w:rsidR="00A9135F">
              <w:rPr>
                <w:rFonts w:ascii="Arial" w:hAnsi="Arial" w:cs="Arial"/>
                <w:noProof/>
                <w:szCs w:val="22"/>
              </w:rPr>
              <w:t> </w:t>
            </w:r>
            <w:r w:rsidR="00A9135F">
              <w:rPr>
                <w:rFonts w:ascii="Arial" w:hAnsi="Arial" w:cs="Arial"/>
                <w:noProof/>
                <w:szCs w:val="22"/>
              </w:rPr>
              <w:t> </w:t>
            </w:r>
            <w:r w:rsidR="00A9135F">
              <w:rPr>
                <w:rFonts w:ascii="Arial" w:hAnsi="Arial" w:cs="Arial"/>
                <w:noProof/>
                <w:szCs w:val="22"/>
              </w:rPr>
              <w:t> </w:t>
            </w:r>
            <w:r w:rsidR="00A9135F">
              <w:rPr>
                <w:rFonts w:ascii="Arial" w:hAnsi="Arial" w:cs="Arial"/>
                <w:noProof/>
                <w:szCs w:val="22"/>
              </w:rPr>
              <w:t> </w:t>
            </w:r>
            <w:r w:rsidR="00A9135F">
              <w:rPr>
                <w:rFonts w:ascii="Arial" w:hAnsi="Arial" w:cs="Arial"/>
                <w:noProof/>
                <w:szCs w:val="22"/>
              </w:rPr>
              <w:t> </w:t>
            </w:r>
            <w:r w:rsidR="00A9135F">
              <w:rPr>
                <w:rFonts w:ascii="Arial" w:hAnsi="Arial" w:cs="Arial"/>
                <w:szCs w:val="22"/>
              </w:rPr>
              <w:fldChar w:fldCharType="end"/>
            </w:r>
            <w:r w:rsidR="00571F65" w:rsidRPr="00E948CD">
              <w:rPr>
                <w:rFonts w:ascii="Arial" w:hAnsi="Arial" w:cs="Arial"/>
              </w:rPr>
              <w:t>)</w:t>
            </w:r>
          </w:p>
        </w:tc>
      </w:tr>
      <w:tr w:rsidR="003A73DC" w:rsidRPr="00772141" w:rsidTr="0073177F">
        <w:tblPrEx>
          <w:shd w:val="clear" w:color="auto" w:fill="auto"/>
        </w:tblPrEx>
        <w:trPr>
          <w:trHeight w:val="3541"/>
        </w:trPr>
        <w:tc>
          <w:tcPr>
            <w:tcW w:w="10982" w:type="dxa"/>
            <w:gridSpan w:val="3"/>
            <w:tcBorders>
              <w:bottom w:val="single" w:sz="4" w:space="0" w:color="auto"/>
            </w:tcBorders>
          </w:tcPr>
          <w:p w:rsidR="00E012AA" w:rsidRPr="00E012AA" w:rsidRDefault="00E012AA" w:rsidP="00E012AA">
            <w:pPr>
              <w:rPr>
                <w:rFonts w:ascii="Arial" w:hAnsi="Arial" w:cs="Arial"/>
                <w:sz w:val="8"/>
                <w:szCs w:val="20"/>
              </w:rPr>
            </w:pPr>
          </w:p>
          <w:p w:rsidR="00CD4CF6" w:rsidRPr="00E948CD" w:rsidRDefault="00CD4CF6" w:rsidP="00CD4CF6">
            <w:pPr>
              <w:spacing w:line="276" w:lineRule="auto"/>
              <w:jc w:val="both"/>
              <w:rPr>
                <w:rFonts w:ascii="Arial" w:hAnsi="Arial" w:cs="Arial"/>
                <w:b/>
                <w:sz w:val="10"/>
                <w:szCs w:val="10"/>
              </w:rPr>
            </w:pPr>
          </w:p>
          <w:p w:rsidR="009D239D" w:rsidRDefault="003A73DC" w:rsidP="00CD4CF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9D239D">
              <w:rPr>
                <w:rFonts w:ascii="Arial" w:hAnsi="Arial" w:cs="Arial"/>
                <w:b/>
              </w:rPr>
              <w:t xml:space="preserve">Solicito </w:t>
            </w:r>
            <w:r w:rsidR="009216AF">
              <w:rPr>
                <w:rFonts w:ascii="Arial" w:hAnsi="Arial" w:cs="Arial"/>
              </w:rPr>
              <w:t>notificações de receitas para</w:t>
            </w:r>
            <w:r w:rsidRPr="00EB09E5">
              <w:rPr>
                <w:rFonts w:ascii="Arial" w:hAnsi="Arial" w:cs="Arial"/>
              </w:rPr>
              <w:t xml:space="preserve"> medicamentos sujeitos ao controle especial</w:t>
            </w:r>
            <w:r w:rsidR="009216AF">
              <w:rPr>
                <w:rFonts w:ascii="Arial" w:hAnsi="Arial" w:cs="Arial"/>
              </w:rPr>
              <w:t xml:space="preserve"> da Portaria 344/98</w:t>
            </w:r>
            <w:r w:rsidRPr="00EB09E5">
              <w:rPr>
                <w:rFonts w:ascii="Arial" w:hAnsi="Arial" w:cs="Arial"/>
              </w:rPr>
              <w:t xml:space="preserve">. </w:t>
            </w:r>
          </w:p>
          <w:p w:rsidR="00EB09E5" w:rsidRDefault="003A73DC" w:rsidP="00CD4CF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B09E5">
              <w:rPr>
                <w:rFonts w:ascii="Arial" w:hAnsi="Arial" w:cs="Arial"/>
                <w:b/>
              </w:rPr>
              <w:t>Declaro</w:t>
            </w:r>
            <w:r w:rsidRPr="00EB09E5">
              <w:rPr>
                <w:rFonts w:ascii="Arial" w:hAnsi="Arial" w:cs="Arial"/>
              </w:rPr>
              <w:t xml:space="preserve"> </w:t>
            </w:r>
            <w:r w:rsidR="00E948CD">
              <w:rPr>
                <w:rFonts w:ascii="Arial" w:hAnsi="Arial" w:cs="Arial"/>
              </w:rPr>
              <w:t>estar</w:t>
            </w:r>
            <w:r w:rsidR="003360EF" w:rsidRPr="00EB09E5">
              <w:rPr>
                <w:rFonts w:ascii="Arial" w:hAnsi="Arial" w:cs="Arial"/>
              </w:rPr>
              <w:t xml:space="preserve"> ciente </w:t>
            </w:r>
            <w:r w:rsidRPr="00EB09E5">
              <w:rPr>
                <w:rFonts w:ascii="Arial" w:hAnsi="Arial" w:cs="Arial"/>
              </w:rPr>
              <w:t xml:space="preserve">que após a confecção de notificações de receitas B, B2 e C2, devo </w:t>
            </w:r>
            <w:r w:rsidR="007F49A6" w:rsidRPr="00EB09E5">
              <w:rPr>
                <w:rFonts w:ascii="Arial" w:hAnsi="Arial" w:cs="Arial"/>
              </w:rPr>
              <w:t xml:space="preserve">enviar para o e-mail </w:t>
            </w:r>
            <w:hyperlink r:id="rId9" w:history="1">
              <w:r w:rsidR="007F49A6" w:rsidRPr="00EB09E5">
                <w:rPr>
                  <w:rStyle w:val="Hyperlink"/>
                  <w:rFonts w:ascii="Arial" w:hAnsi="Arial" w:cs="Arial"/>
                  <w:color w:val="auto"/>
                </w:rPr>
                <w:t>receituário.to@gmail.com</w:t>
              </w:r>
            </w:hyperlink>
            <w:r w:rsidR="00182508" w:rsidRPr="00EB09E5">
              <w:rPr>
                <w:rFonts w:ascii="Arial" w:hAnsi="Arial" w:cs="Arial"/>
              </w:rPr>
              <w:t xml:space="preserve"> cópia de uma </w:t>
            </w:r>
            <w:r w:rsidR="007F49A6" w:rsidRPr="00EB09E5">
              <w:rPr>
                <w:rFonts w:ascii="Arial" w:hAnsi="Arial" w:cs="Arial"/>
              </w:rPr>
              <w:t>folha de cada</w:t>
            </w:r>
            <w:r w:rsidR="00167269" w:rsidRPr="00EB09E5">
              <w:rPr>
                <w:rFonts w:ascii="Arial" w:hAnsi="Arial" w:cs="Arial"/>
              </w:rPr>
              <w:t xml:space="preserve"> tipo de receituário </w:t>
            </w:r>
            <w:r w:rsidR="00182508" w:rsidRPr="00EB09E5">
              <w:rPr>
                <w:rFonts w:ascii="Arial" w:hAnsi="Arial" w:cs="Arial"/>
              </w:rPr>
              <w:t xml:space="preserve">confeccionado </w:t>
            </w:r>
            <w:r w:rsidR="007F49A6" w:rsidRPr="00EB09E5">
              <w:rPr>
                <w:rFonts w:ascii="Arial" w:hAnsi="Arial" w:cs="Arial"/>
              </w:rPr>
              <w:t xml:space="preserve">e </w:t>
            </w:r>
            <w:r w:rsidR="00EB09E5">
              <w:rPr>
                <w:rFonts w:ascii="Arial" w:hAnsi="Arial" w:cs="Arial"/>
              </w:rPr>
              <w:t>a autorização emitida devidamente</w:t>
            </w:r>
            <w:r w:rsidRPr="00EB09E5">
              <w:rPr>
                <w:rFonts w:ascii="Arial" w:hAnsi="Arial" w:cs="Arial"/>
              </w:rPr>
              <w:t xml:space="preserve"> carimbada e assinada pelo representante legal da gráfica </w:t>
            </w:r>
            <w:r w:rsidR="007F49A6" w:rsidRPr="00EB09E5">
              <w:rPr>
                <w:rFonts w:ascii="Arial" w:hAnsi="Arial" w:cs="Arial"/>
              </w:rPr>
              <w:t>no prazo de 30 dias</w:t>
            </w:r>
            <w:r w:rsidRPr="00EB09E5">
              <w:rPr>
                <w:rFonts w:ascii="Arial" w:hAnsi="Arial" w:cs="Arial"/>
              </w:rPr>
              <w:t>.</w:t>
            </w:r>
            <w:r w:rsidR="00206BAF" w:rsidRPr="00EB09E5">
              <w:rPr>
                <w:rFonts w:ascii="Arial" w:hAnsi="Arial" w:cs="Arial"/>
              </w:rPr>
              <w:t xml:space="preserve"> </w:t>
            </w:r>
          </w:p>
          <w:p w:rsidR="00EB09E5" w:rsidRDefault="003A73DC" w:rsidP="00CD4CF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B09E5">
              <w:rPr>
                <w:rFonts w:ascii="Arial" w:hAnsi="Arial" w:cs="Arial"/>
                <w:b/>
              </w:rPr>
              <w:t xml:space="preserve">Declaro </w:t>
            </w:r>
            <w:r w:rsidR="00E948CD">
              <w:rPr>
                <w:rFonts w:ascii="Arial" w:hAnsi="Arial" w:cs="Arial"/>
              </w:rPr>
              <w:t>estar</w:t>
            </w:r>
            <w:r w:rsidR="00E948CD" w:rsidRPr="00EB09E5">
              <w:rPr>
                <w:rFonts w:ascii="Arial" w:hAnsi="Arial" w:cs="Arial"/>
              </w:rPr>
              <w:t xml:space="preserve"> </w:t>
            </w:r>
            <w:r w:rsidRPr="00EB09E5">
              <w:rPr>
                <w:rFonts w:ascii="Arial" w:hAnsi="Arial" w:cs="Arial"/>
              </w:rPr>
              <w:t>ciente que o não cumprimento das instruções acima acarretará a suspensão da retirada de notificações de receitas</w:t>
            </w:r>
            <w:r w:rsidR="00571F65" w:rsidRPr="00EB09E5">
              <w:rPr>
                <w:rFonts w:ascii="Arial" w:hAnsi="Arial" w:cs="Arial"/>
              </w:rPr>
              <w:t xml:space="preserve"> (A e C3) e/ou numeração (B, B2 e C2)</w:t>
            </w:r>
            <w:r w:rsidR="00412B27">
              <w:rPr>
                <w:rFonts w:ascii="Arial" w:hAnsi="Arial" w:cs="Arial"/>
              </w:rPr>
              <w:t xml:space="preserve"> até que regularize a pendência</w:t>
            </w:r>
            <w:r w:rsidR="00571F65" w:rsidRPr="00EB09E5">
              <w:rPr>
                <w:rFonts w:ascii="Arial" w:hAnsi="Arial" w:cs="Arial"/>
              </w:rPr>
              <w:t>.</w:t>
            </w:r>
            <w:r w:rsidR="00AB5DBB" w:rsidRPr="00EB09E5">
              <w:rPr>
                <w:rFonts w:ascii="Arial" w:hAnsi="Arial" w:cs="Arial"/>
              </w:rPr>
              <w:t xml:space="preserve"> </w:t>
            </w:r>
          </w:p>
          <w:p w:rsidR="00571F65" w:rsidRDefault="00AB5DBB" w:rsidP="00CD4CF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B09E5">
              <w:rPr>
                <w:rFonts w:ascii="Arial" w:hAnsi="Arial" w:cs="Arial"/>
                <w:b/>
              </w:rPr>
              <w:t>Declaro</w:t>
            </w:r>
            <w:r w:rsidRPr="00EB09E5">
              <w:rPr>
                <w:rFonts w:ascii="Arial" w:hAnsi="Arial" w:cs="Arial"/>
              </w:rPr>
              <w:t xml:space="preserve"> para os devidos fins que todas as informações prestadas e documentos </w:t>
            </w:r>
            <w:r w:rsidR="00FE0B00" w:rsidRPr="00EB09E5">
              <w:rPr>
                <w:rFonts w:ascii="Arial" w:hAnsi="Arial" w:cs="Arial"/>
              </w:rPr>
              <w:t>apresentados</w:t>
            </w:r>
            <w:r w:rsidRPr="00EB09E5">
              <w:rPr>
                <w:rFonts w:ascii="Arial" w:hAnsi="Arial" w:cs="Arial"/>
              </w:rPr>
              <w:t xml:space="preserve"> são verdadeiros, assumindo a responsabilidade administrativa, civil e criminal pelos mesmos.</w:t>
            </w:r>
          </w:p>
          <w:p w:rsidR="00EB09E5" w:rsidRDefault="00EB09E5" w:rsidP="00CD4CF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B09E5">
              <w:rPr>
                <w:rFonts w:ascii="Arial" w:hAnsi="Arial" w:cs="Arial"/>
                <w:b/>
              </w:rPr>
              <w:t xml:space="preserve">Declaro </w:t>
            </w:r>
            <w:r w:rsidR="00E948CD">
              <w:rPr>
                <w:rFonts w:ascii="Arial" w:hAnsi="Arial" w:cs="Arial"/>
              </w:rPr>
              <w:t>estar</w:t>
            </w:r>
            <w:r w:rsidR="00E948CD" w:rsidRPr="00EB09E5">
              <w:rPr>
                <w:rFonts w:ascii="Arial" w:hAnsi="Arial" w:cs="Arial"/>
              </w:rPr>
              <w:t xml:space="preserve"> </w:t>
            </w:r>
            <w:r w:rsidRPr="00EB09E5">
              <w:rPr>
                <w:rFonts w:ascii="Arial" w:hAnsi="Arial" w:cs="Arial"/>
              </w:rPr>
              <w:t>ciente que</w:t>
            </w:r>
            <w:r w:rsidR="00D967FD">
              <w:rPr>
                <w:rFonts w:ascii="Arial" w:hAnsi="Arial" w:cs="Arial"/>
              </w:rPr>
              <w:t xml:space="preserve">, conforme o </w:t>
            </w:r>
            <w:r w:rsidR="00731082" w:rsidRPr="009D239D">
              <w:rPr>
                <w:rFonts w:ascii="Arial" w:hAnsi="Arial" w:cs="Arial"/>
              </w:rPr>
              <w:t xml:space="preserve">Art. 35 </w:t>
            </w:r>
            <w:r w:rsidR="00D967FD" w:rsidRPr="009D239D">
              <w:rPr>
                <w:rFonts w:ascii="Arial" w:hAnsi="Arial" w:cs="Arial"/>
              </w:rPr>
              <w:t>§ 7º, da portaria 344/94, a</w:t>
            </w:r>
            <w:r w:rsidRPr="009D239D">
              <w:rPr>
                <w:rFonts w:ascii="Arial" w:hAnsi="Arial" w:cs="Arial"/>
              </w:rPr>
              <w:t xml:space="preserve"> </w:t>
            </w:r>
            <w:r w:rsidR="00D967FD" w:rsidRPr="009D239D">
              <w:rPr>
                <w:rFonts w:ascii="Arial" w:hAnsi="Arial" w:cs="Arial"/>
              </w:rPr>
              <w:t>“</w:t>
            </w:r>
            <w:r w:rsidRPr="009D239D">
              <w:rPr>
                <w:rFonts w:ascii="Arial" w:hAnsi="Arial" w:cs="Arial"/>
                <w:b/>
              </w:rPr>
              <w:t>Notificação de Receita é personalizada e intransferível</w:t>
            </w:r>
            <w:r w:rsidR="00D967FD" w:rsidRPr="009D239D">
              <w:rPr>
                <w:rFonts w:ascii="Arial" w:hAnsi="Arial" w:cs="Arial"/>
              </w:rPr>
              <w:t>”</w:t>
            </w:r>
            <w:r w:rsidRPr="009D239D">
              <w:rPr>
                <w:rFonts w:ascii="Arial" w:hAnsi="Arial" w:cs="Arial"/>
              </w:rPr>
              <w:t>,</w:t>
            </w:r>
            <w:r w:rsidR="00D967FD" w:rsidRPr="009D239D">
              <w:rPr>
                <w:rFonts w:ascii="Arial" w:hAnsi="Arial" w:cs="Arial"/>
              </w:rPr>
              <w:t xml:space="preserve"> </w:t>
            </w:r>
            <w:r w:rsidR="009D239D" w:rsidRPr="009D239D">
              <w:rPr>
                <w:rFonts w:ascii="Arial" w:hAnsi="Arial" w:cs="Arial"/>
              </w:rPr>
              <w:t xml:space="preserve">sendo </w:t>
            </w:r>
            <w:r w:rsidR="009216AF" w:rsidRPr="00E948CD">
              <w:rPr>
                <w:rFonts w:ascii="Arial" w:hAnsi="Arial" w:cs="Arial"/>
                <w:b/>
              </w:rPr>
              <w:t>infração sanitária</w:t>
            </w:r>
            <w:r w:rsidR="009D239D" w:rsidRPr="00E948CD">
              <w:rPr>
                <w:rFonts w:ascii="Arial" w:hAnsi="Arial" w:cs="Arial"/>
                <w:b/>
              </w:rPr>
              <w:t xml:space="preserve"> emprestar ou manter notificaç</w:t>
            </w:r>
            <w:r w:rsidR="00412B27" w:rsidRPr="00E948CD">
              <w:rPr>
                <w:rFonts w:ascii="Arial" w:hAnsi="Arial" w:cs="Arial"/>
                <w:b/>
              </w:rPr>
              <w:t>ão</w:t>
            </w:r>
            <w:r w:rsidR="009D239D" w:rsidRPr="00E948CD">
              <w:rPr>
                <w:rFonts w:ascii="Arial" w:hAnsi="Arial" w:cs="Arial"/>
                <w:b/>
              </w:rPr>
              <w:t xml:space="preserve"> de receita assinad</w:t>
            </w:r>
            <w:r w:rsidR="00E948CD">
              <w:rPr>
                <w:rFonts w:ascii="Arial" w:hAnsi="Arial" w:cs="Arial"/>
                <w:b/>
              </w:rPr>
              <w:t>a</w:t>
            </w:r>
            <w:r w:rsidR="009D239D" w:rsidRPr="00E948CD">
              <w:rPr>
                <w:rFonts w:ascii="Arial" w:hAnsi="Arial" w:cs="Arial"/>
                <w:b/>
              </w:rPr>
              <w:t xml:space="preserve"> para preenchimento de outrem</w:t>
            </w:r>
            <w:r w:rsidR="009D239D" w:rsidRPr="009D239D">
              <w:rPr>
                <w:rFonts w:ascii="Arial" w:hAnsi="Arial" w:cs="Arial"/>
              </w:rPr>
              <w:t>.</w:t>
            </w:r>
          </w:p>
          <w:p w:rsidR="00BC0D4B" w:rsidRDefault="00BC0D4B" w:rsidP="00CD4CF6">
            <w:pPr>
              <w:spacing w:line="276" w:lineRule="auto"/>
              <w:jc w:val="right"/>
              <w:rPr>
                <w:rFonts w:ascii="Arial" w:hAnsi="Arial" w:cs="Arial"/>
              </w:rPr>
            </w:pPr>
          </w:p>
          <w:p w:rsidR="00EB09E5" w:rsidRDefault="00E66FAC" w:rsidP="00CD4CF6">
            <w:pPr>
              <w:spacing w:line="276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212529"/>
              </w:rPr>
              <w:fldChar w:fldCharType="begin"/>
            </w:r>
            <w:r>
              <w:rPr>
                <w:rFonts w:ascii="Arial" w:hAnsi="Arial" w:cs="Arial"/>
                <w:b/>
                <w:bCs/>
                <w:color w:val="212529"/>
              </w:rPr>
              <w:instrText xml:space="preserve"> TIME \@ "d' de 'MMMM' de 'yyyy" </w:instrText>
            </w:r>
            <w:r>
              <w:rPr>
                <w:rFonts w:ascii="Arial" w:hAnsi="Arial" w:cs="Arial"/>
                <w:b/>
                <w:bCs/>
                <w:color w:val="212529"/>
              </w:rPr>
              <w:fldChar w:fldCharType="separate"/>
            </w:r>
            <w:r w:rsidR="00F7756A">
              <w:rPr>
                <w:rFonts w:ascii="Arial" w:hAnsi="Arial" w:cs="Arial"/>
                <w:b/>
                <w:bCs/>
                <w:noProof/>
                <w:color w:val="212529"/>
              </w:rPr>
              <w:t>24 de novembro de 2022</w:t>
            </w:r>
            <w:r>
              <w:rPr>
                <w:rFonts w:ascii="Arial" w:hAnsi="Arial" w:cs="Arial"/>
                <w:b/>
                <w:bCs/>
                <w:color w:val="212529"/>
              </w:rPr>
              <w:fldChar w:fldCharType="end"/>
            </w:r>
            <w:r w:rsidR="00BC0D4B" w:rsidRPr="00E66FAC">
              <w:rPr>
                <w:rFonts w:ascii="Arial" w:hAnsi="Arial" w:cs="Arial"/>
              </w:rPr>
              <w:t>.</w:t>
            </w:r>
          </w:p>
          <w:p w:rsidR="00EB09E5" w:rsidRDefault="00EB09E5" w:rsidP="00B62632">
            <w:pPr>
              <w:jc w:val="both"/>
              <w:rPr>
                <w:rFonts w:ascii="Arial" w:hAnsi="Arial" w:cs="Arial"/>
              </w:rPr>
            </w:pPr>
          </w:p>
          <w:p w:rsidR="00773375" w:rsidRPr="00BC0D4B" w:rsidRDefault="00773375" w:rsidP="0013547F">
            <w:pPr>
              <w:rPr>
                <w:rFonts w:ascii="Arial" w:hAnsi="Arial" w:cs="Arial"/>
                <w:sz w:val="20"/>
                <w:szCs w:val="20"/>
              </w:rPr>
            </w:pPr>
          </w:p>
          <w:p w:rsidR="00773375" w:rsidRPr="00BC0D4B" w:rsidRDefault="00E948CD" w:rsidP="0013547F">
            <w:pPr>
              <w:rPr>
                <w:rFonts w:ascii="Arial" w:hAnsi="Arial" w:cs="Arial"/>
                <w:sz w:val="10"/>
                <w:szCs w:val="10"/>
              </w:rPr>
            </w:pPr>
            <w:r w:rsidRPr="00BC0D4B">
              <w:rPr>
                <w:rFonts w:ascii="Arial" w:hAnsi="Arial" w:cs="Arial"/>
                <w:sz w:val="10"/>
                <w:szCs w:val="10"/>
              </w:rPr>
              <w:t xml:space="preserve"> </w:t>
            </w:r>
          </w:p>
          <w:p w:rsidR="009B34B8" w:rsidRPr="00BC0D4B" w:rsidRDefault="009B34B8" w:rsidP="0013547F">
            <w:pPr>
              <w:rPr>
                <w:rFonts w:ascii="Arial" w:hAnsi="Arial" w:cs="Arial"/>
                <w:sz w:val="20"/>
                <w:szCs w:val="20"/>
              </w:rPr>
            </w:pPr>
          </w:p>
          <w:p w:rsidR="009B34B8" w:rsidRPr="00BC0D4B" w:rsidRDefault="009B34B8" w:rsidP="0013547F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elacomgrade"/>
              <w:tblW w:w="9183" w:type="dxa"/>
              <w:jc w:val="center"/>
              <w:tblInd w:w="2445" w:type="dxa"/>
              <w:tblBorders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47"/>
              <w:gridCol w:w="747"/>
              <w:gridCol w:w="4189"/>
            </w:tblGrid>
            <w:tr w:rsidR="009B34B8" w:rsidRPr="001857B7" w:rsidTr="009B34B8">
              <w:trPr>
                <w:jc w:val="center"/>
              </w:trPr>
              <w:tc>
                <w:tcPr>
                  <w:tcW w:w="4247" w:type="dxa"/>
                  <w:tcBorders>
                    <w:right w:val="nil"/>
                  </w:tcBorders>
                </w:tcPr>
                <w:p w:rsidR="009B34B8" w:rsidRPr="00405078" w:rsidRDefault="009B34B8" w:rsidP="00DD3C30">
                  <w:pPr>
                    <w:jc w:val="center"/>
                    <w:rPr>
                      <w:rFonts w:ascii="Arial" w:hAnsi="Arial" w:cs="Arial"/>
                      <w:sz w:val="18"/>
                      <w:szCs w:val="20"/>
                    </w:rPr>
                  </w:pPr>
                  <w:r w:rsidRPr="00405078">
                    <w:rPr>
                      <w:rFonts w:ascii="Arial" w:hAnsi="Arial" w:cs="Arial"/>
                      <w:sz w:val="18"/>
                      <w:szCs w:val="20"/>
                    </w:rPr>
                    <w:t xml:space="preserve">Assinatura </w:t>
                  </w:r>
                  <w:r w:rsidR="00FD6DF3" w:rsidRPr="00063BFC">
                    <w:rPr>
                      <w:rFonts w:ascii="Arial" w:hAnsi="Arial" w:cs="Arial"/>
                      <w:sz w:val="18"/>
                      <w:szCs w:val="20"/>
                    </w:rPr>
                    <w:t>(SEM CARIMBAR</w:t>
                  </w:r>
                  <w:r w:rsidR="00FD6DF3">
                    <w:rPr>
                      <w:rFonts w:ascii="Arial" w:hAnsi="Arial" w:cs="Arial"/>
                      <w:sz w:val="18"/>
                      <w:szCs w:val="20"/>
                    </w:rPr>
                    <w:t>)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B34B8" w:rsidRPr="00405078" w:rsidRDefault="009B34B8" w:rsidP="0013547F">
                  <w:pPr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</w:tc>
              <w:tc>
                <w:tcPr>
                  <w:tcW w:w="4189" w:type="dxa"/>
                  <w:tcBorders>
                    <w:left w:val="nil"/>
                  </w:tcBorders>
                </w:tcPr>
                <w:p w:rsidR="009B34B8" w:rsidRPr="00405078" w:rsidRDefault="00DD3C30" w:rsidP="00DD3C30">
                  <w:pPr>
                    <w:jc w:val="center"/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Carimbo</w:t>
                  </w:r>
                  <w:r w:rsidR="00FD6DF3">
                    <w:rPr>
                      <w:rFonts w:ascii="Arial" w:hAnsi="Arial" w:cs="Arial"/>
                      <w:sz w:val="18"/>
                      <w:szCs w:val="20"/>
                    </w:rPr>
                    <w:t xml:space="preserve"> (SEM ASSINAR)</w:t>
                  </w:r>
                </w:p>
              </w:tc>
            </w:tr>
          </w:tbl>
          <w:p w:rsidR="00773375" w:rsidRPr="00E012AA" w:rsidRDefault="00773375" w:rsidP="0013547F">
            <w:pPr>
              <w:rPr>
                <w:rFonts w:ascii="Arial" w:hAnsi="Arial" w:cs="Arial"/>
                <w:sz w:val="8"/>
                <w:szCs w:val="20"/>
              </w:rPr>
            </w:pPr>
          </w:p>
        </w:tc>
      </w:tr>
      <w:tr w:rsidR="00852746" w:rsidRPr="00772141" w:rsidTr="00745602">
        <w:tblPrEx>
          <w:shd w:val="clear" w:color="auto" w:fill="auto"/>
        </w:tblPrEx>
        <w:trPr>
          <w:trHeight w:val="2634"/>
        </w:trPr>
        <w:tc>
          <w:tcPr>
            <w:tcW w:w="10982" w:type="dxa"/>
            <w:gridSpan w:val="3"/>
            <w:tcBorders>
              <w:bottom w:val="single" w:sz="4" w:space="0" w:color="auto"/>
            </w:tcBorders>
          </w:tcPr>
          <w:p w:rsidR="00745602" w:rsidRPr="00D951BD" w:rsidRDefault="00745602" w:rsidP="00745602">
            <w:pPr>
              <w:ind w:left="-284" w:right="-15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745602" w:rsidRPr="00D951BD" w:rsidRDefault="00745602" w:rsidP="00745602">
            <w:pPr>
              <w:ind w:left="-284" w:right="-153"/>
              <w:jc w:val="center"/>
              <w:rPr>
                <w:rFonts w:ascii="Arial" w:hAnsi="Arial" w:cs="Arial"/>
                <w:b/>
                <w:color w:val="A6A6A6" w:themeColor="background1" w:themeShade="A6"/>
                <w:sz w:val="28"/>
                <w:szCs w:val="28"/>
              </w:rPr>
            </w:pPr>
            <w:r w:rsidRPr="00D951BD">
              <w:rPr>
                <w:rFonts w:ascii="Arial" w:hAnsi="Arial" w:cs="Arial"/>
                <w:b/>
                <w:color w:val="A6A6A6" w:themeColor="background1" w:themeShade="A6"/>
                <w:sz w:val="28"/>
                <w:szCs w:val="28"/>
              </w:rPr>
              <w:t>LEIA COM ATENÇÃO AS INSTRUÇÕES NO SITE.</w:t>
            </w:r>
          </w:p>
          <w:p w:rsidR="00745602" w:rsidRPr="00D951BD" w:rsidRDefault="00745602" w:rsidP="00745602">
            <w:pPr>
              <w:ind w:left="-284" w:right="-153"/>
              <w:jc w:val="center"/>
              <w:rPr>
                <w:rFonts w:ascii="Arial" w:hAnsi="Arial" w:cs="Arial"/>
                <w:b/>
                <w:color w:val="A6A6A6" w:themeColor="background1" w:themeShade="A6"/>
                <w:sz w:val="28"/>
                <w:szCs w:val="28"/>
              </w:rPr>
            </w:pPr>
          </w:p>
          <w:p w:rsidR="00CD4CF6" w:rsidRDefault="00CD4CF6" w:rsidP="00CD4CF6">
            <w:pPr>
              <w:ind w:left="34" w:right="242"/>
              <w:jc w:val="both"/>
              <w:rPr>
                <w:rFonts w:ascii="Arial" w:hAnsi="Arial" w:cs="Arial"/>
                <w:b/>
                <w:bCs/>
                <w:sz w:val="32"/>
                <w:szCs w:val="32"/>
                <w:highlight w:val="yellow"/>
              </w:rPr>
            </w:pPr>
            <w:r w:rsidRPr="00CD4CF6">
              <w:rPr>
                <w:rFonts w:ascii="Arial" w:hAnsi="Arial" w:cs="Arial"/>
                <w:b/>
                <w:bCs/>
                <w:sz w:val="32"/>
                <w:szCs w:val="32"/>
                <w:highlight w:val="yellow"/>
              </w:rPr>
              <w:t xml:space="preserve">DOCUMENTO </w:t>
            </w:r>
            <w:r w:rsidR="009216AF">
              <w:rPr>
                <w:rFonts w:ascii="Arial" w:hAnsi="Arial" w:cs="Arial"/>
                <w:b/>
                <w:bCs/>
                <w:sz w:val="32"/>
                <w:szCs w:val="32"/>
                <w:highlight w:val="yellow"/>
              </w:rPr>
              <w:t xml:space="preserve">RECEBIDO </w:t>
            </w:r>
            <w:r w:rsidR="00D21D77">
              <w:rPr>
                <w:rFonts w:ascii="Arial" w:hAnsi="Arial" w:cs="Arial"/>
                <w:b/>
                <w:bCs/>
                <w:sz w:val="32"/>
                <w:szCs w:val="32"/>
                <w:highlight w:val="yellow"/>
              </w:rPr>
              <w:t>DE</w:t>
            </w:r>
            <w:r w:rsidRPr="00CD4CF6">
              <w:rPr>
                <w:rFonts w:ascii="Arial" w:hAnsi="Arial" w:cs="Arial"/>
                <w:b/>
                <w:bCs/>
                <w:sz w:val="32"/>
                <w:szCs w:val="32"/>
                <w:highlight w:val="yellow"/>
              </w:rPr>
              <w:t xml:space="preserve"> ENDEREÇO ELETRÔNIC</w:t>
            </w:r>
            <w:r>
              <w:rPr>
                <w:rFonts w:ascii="Arial" w:hAnsi="Arial" w:cs="Arial"/>
                <w:b/>
                <w:bCs/>
                <w:sz w:val="32"/>
                <w:szCs w:val="32"/>
                <w:highlight w:val="yellow"/>
              </w:rPr>
              <w:t>O</w:t>
            </w:r>
            <w:r w:rsidR="00BE42BF">
              <w:rPr>
                <w:rFonts w:ascii="Arial" w:hAnsi="Arial" w:cs="Arial"/>
                <w:b/>
                <w:bCs/>
                <w:sz w:val="32"/>
                <w:szCs w:val="32"/>
                <w:highlight w:val="yellow"/>
              </w:rPr>
              <w:t xml:space="preserve"> (e-mail)</w:t>
            </w:r>
            <w:r>
              <w:rPr>
                <w:rFonts w:ascii="Arial" w:hAnsi="Arial" w:cs="Arial"/>
                <w:b/>
                <w:bCs/>
                <w:sz w:val="32"/>
                <w:szCs w:val="32"/>
                <w:highlight w:val="yellow"/>
              </w:rPr>
              <w:t xml:space="preserve"> DIFERENTE DO INDICADO NA FICHA CADASTRAL</w:t>
            </w:r>
            <w:r w:rsidRPr="00CD4CF6">
              <w:rPr>
                <w:rFonts w:ascii="Arial" w:hAnsi="Arial" w:cs="Arial"/>
                <w:b/>
                <w:bCs/>
                <w:sz w:val="32"/>
                <w:szCs w:val="32"/>
                <w:highlight w:val="yellow"/>
              </w:rPr>
              <w:t xml:space="preserve"> </w:t>
            </w:r>
            <w:r w:rsidRPr="009216AF">
              <w:rPr>
                <w:rFonts w:ascii="Arial" w:hAnsi="Arial" w:cs="Arial"/>
                <w:b/>
                <w:bCs/>
                <w:sz w:val="32"/>
                <w:szCs w:val="32"/>
                <w:highlight w:val="yellow"/>
                <w:u w:val="single"/>
              </w:rPr>
              <w:t>SERÁ DESCARTADO SEM ANÁLISE</w:t>
            </w:r>
            <w:r w:rsidRPr="00CD4CF6">
              <w:rPr>
                <w:rFonts w:ascii="Arial" w:hAnsi="Arial" w:cs="Arial"/>
                <w:b/>
                <w:bCs/>
                <w:sz w:val="32"/>
                <w:szCs w:val="32"/>
                <w:highlight w:val="yellow"/>
              </w:rPr>
              <w:t>.</w:t>
            </w:r>
          </w:p>
          <w:p w:rsidR="00412B27" w:rsidRPr="00CD4CF6" w:rsidRDefault="00412B27" w:rsidP="00CD4CF6">
            <w:pPr>
              <w:ind w:left="34" w:right="242"/>
              <w:jc w:val="both"/>
              <w:rPr>
                <w:rFonts w:ascii="Arial" w:hAnsi="Arial" w:cs="Arial"/>
                <w:b/>
                <w:sz w:val="32"/>
                <w:szCs w:val="32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highlight w:val="yellow"/>
              </w:rPr>
              <w:t>*EXCETO PARA FICHA CADASTRAL.</w:t>
            </w:r>
          </w:p>
          <w:p w:rsidR="00FE59DE" w:rsidRDefault="00FE59DE" w:rsidP="00FE59DE">
            <w:pPr>
              <w:ind w:left="34" w:right="242"/>
              <w:jc w:val="both"/>
              <w:rPr>
                <w:rFonts w:ascii="Arial" w:hAnsi="Arial" w:cs="Arial"/>
                <w:b/>
                <w:sz w:val="32"/>
                <w:szCs w:val="32"/>
                <w:highlight w:val="yellow"/>
              </w:rPr>
            </w:pPr>
          </w:p>
          <w:p w:rsidR="004C0260" w:rsidRPr="00E209D2" w:rsidRDefault="00FE59DE" w:rsidP="002319E4">
            <w:pPr>
              <w:ind w:left="-284" w:right="-153"/>
              <w:jc w:val="center"/>
              <w:rPr>
                <w:rFonts w:ascii="Arial" w:hAnsi="Arial" w:cs="Arial"/>
                <w:color w:val="A6A6A6" w:themeColor="background1" w:themeShade="A6"/>
                <w:sz w:val="28"/>
                <w:szCs w:val="28"/>
              </w:rPr>
            </w:pPr>
            <w:r w:rsidRPr="00D951BD">
              <w:rPr>
                <w:rFonts w:ascii="Arial" w:hAnsi="Arial" w:cs="Arial"/>
                <w:b/>
                <w:color w:val="A6A6A6" w:themeColor="background1" w:themeShade="A6"/>
                <w:sz w:val="32"/>
                <w:szCs w:val="32"/>
              </w:rPr>
              <w:t>NÃO HÁ “JEITINHO”. RECEITUÁRIO É COISA SÉRIA.</w:t>
            </w:r>
          </w:p>
        </w:tc>
      </w:tr>
    </w:tbl>
    <w:p w:rsidR="00C00F8B" w:rsidRPr="00344B0B" w:rsidRDefault="00C00F8B" w:rsidP="00405078">
      <w:pPr>
        <w:ind w:left="-284"/>
        <w:jc w:val="both"/>
        <w:rPr>
          <w:rFonts w:ascii="Arial" w:hAnsi="Arial" w:cs="Arial"/>
          <w:b/>
          <w:i/>
          <w:sz w:val="4"/>
          <w:szCs w:val="4"/>
        </w:rPr>
      </w:pPr>
    </w:p>
    <w:p w:rsidR="00C00F8B" w:rsidRPr="00C00F8B" w:rsidRDefault="00C00F8B" w:rsidP="00C00F8B">
      <w:pPr>
        <w:ind w:left="-284"/>
        <w:jc w:val="center"/>
        <w:rPr>
          <w:rFonts w:ascii="Arial" w:hAnsi="Arial" w:cs="Arial"/>
          <w:b/>
          <w:sz w:val="28"/>
          <w:szCs w:val="28"/>
        </w:rPr>
      </w:pPr>
      <w:r w:rsidRPr="00C00F8B">
        <w:rPr>
          <w:rFonts w:ascii="Arial" w:hAnsi="Arial" w:cs="Arial"/>
          <w:b/>
          <w:sz w:val="28"/>
          <w:szCs w:val="28"/>
        </w:rPr>
        <w:t xml:space="preserve">PREENCHIMENTO ELETRÔNICO – </w:t>
      </w:r>
      <w:r w:rsidRPr="00FE59DE">
        <w:rPr>
          <w:rFonts w:ascii="Arial" w:hAnsi="Arial" w:cs="Arial"/>
          <w:b/>
          <w:sz w:val="28"/>
          <w:szCs w:val="28"/>
          <w:highlight w:val="yellow"/>
        </w:rPr>
        <w:t>NÃO PREENCHER A MÃO</w:t>
      </w:r>
    </w:p>
    <w:p w:rsidR="00E012AA" w:rsidRDefault="00E012AA" w:rsidP="009A1C1B">
      <w:pPr>
        <w:ind w:left="-284"/>
        <w:jc w:val="center"/>
        <w:rPr>
          <w:rFonts w:ascii="Arial" w:hAnsi="Arial" w:cs="Arial"/>
          <w:b/>
          <w:sz w:val="20"/>
          <w:szCs w:val="20"/>
        </w:rPr>
      </w:pPr>
    </w:p>
    <w:p w:rsidR="00BA6A36" w:rsidRDefault="009A1C1B" w:rsidP="009D239D">
      <w:pPr>
        <w:ind w:left="-284"/>
        <w:jc w:val="both"/>
        <w:rPr>
          <w:rFonts w:ascii="Arial" w:hAnsi="Arial" w:cs="Arial"/>
          <w:b/>
        </w:rPr>
      </w:pPr>
      <w:r w:rsidRPr="009D239D">
        <w:rPr>
          <w:rFonts w:ascii="Arial" w:hAnsi="Arial" w:cs="Arial"/>
          <w:b/>
        </w:rPr>
        <w:t xml:space="preserve">* </w:t>
      </w:r>
      <w:r w:rsidR="00FE59DE" w:rsidRPr="009D239D">
        <w:rPr>
          <w:rFonts w:ascii="Arial" w:hAnsi="Arial" w:cs="Arial"/>
          <w:b/>
        </w:rPr>
        <w:t xml:space="preserve">Esta requisição </w:t>
      </w:r>
      <w:r w:rsidR="003344AB">
        <w:rPr>
          <w:rFonts w:ascii="Arial" w:hAnsi="Arial" w:cs="Arial"/>
          <w:b/>
        </w:rPr>
        <w:t>deve ser enviada por meio do e-</w:t>
      </w:r>
      <w:r w:rsidR="00FE59DE" w:rsidRPr="009D239D">
        <w:rPr>
          <w:rFonts w:ascii="Arial" w:hAnsi="Arial" w:cs="Arial"/>
          <w:b/>
        </w:rPr>
        <w:t xml:space="preserve">mail cadastrado </w:t>
      </w:r>
      <w:r w:rsidR="009216AF">
        <w:rPr>
          <w:rFonts w:ascii="Arial" w:hAnsi="Arial" w:cs="Arial"/>
          <w:b/>
        </w:rPr>
        <w:t>n</w:t>
      </w:r>
      <w:r w:rsidR="00FE59DE" w:rsidRPr="009D239D">
        <w:rPr>
          <w:rFonts w:ascii="Arial" w:hAnsi="Arial" w:cs="Arial"/>
          <w:b/>
        </w:rPr>
        <w:t xml:space="preserve">a VISA. </w:t>
      </w:r>
    </w:p>
    <w:p w:rsidR="00457AAA" w:rsidRDefault="00CD4CF6" w:rsidP="009D239D">
      <w:pPr>
        <w:ind w:left="-284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- Selecione o tipo de notificação de receita e sugira quantidade desejada. </w:t>
      </w:r>
    </w:p>
    <w:p w:rsidR="00A97D26" w:rsidRDefault="00CD4CF6" w:rsidP="00BC0D4B">
      <w:pPr>
        <w:ind w:left="-142" w:firstLine="28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</w:rPr>
        <w:t xml:space="preserve">(Não necessariamente será </w:t>
      </w:r>
      <w:r w:rsidR="00A97D26">
        <w:rPr>
          <w:rFonts w:ascii="Arial" w:hAnsi="Arial" w:cs="Arial"/>
          <w:b/>
        </w:rPr>
        <w:t>fornecida</w:t>
      </w:r>
      <w:r>
        <w:rPr>
          <w:rFonts w:ascii="Arial" w:hAnsi="Arial" w:cs="Arial"/>
          <w:b/>
        </w:rPr>
        <w:t xml:space="preserve"> a quantidade solicitada).</w:t>
      </w:r>
    </w:p>
    <w:p w:rsidR="00457AAA" w:rsidRDefault="00A97D26" w:rsidP="0087094F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  <w:r w:rsidR="00BA7D0B">
        <w:rPr>
          <w:rFonts w:ascii="Arial" w:hAnsi="Arial" w:cs="Arial"/>
          <w:b/>
          <w:sz w:val="20"/>
          <w:szCs w:val="20"/>
        </w:rPr>
        <w:lastRenderedPageBreak/>
        <w:t>P</w:t>
      </w:r>
      <w:r w:rsidR="009216AF">
        <w:rPr>
          <w:rFonts w:ascii="Arial" w:hAnsi="Arial" w:cs="Arial"/>
          <w:b/>
          <w:sz w:val="20"/>
          <w:szCs w:val="20"/>
        </w:rPr>
        <w:t>Á</w:t>
      </w:r>
      <w:r w:rsidR="00BA7D0B">
        <w:rPr>
          <w:rFonts w:ascii="Arial" w:hAnsi="Arial" w:cs="Arial"/>
          <w:b/>
          <w:sz w:val="20"/>
          <w:szCs w:val="20"/>
        </w:rPr>
        <w:t>GINA DE ORIENTAÇÃO</w:t>
      </w:r>
      <w:r w:rsidR="0087094F">
        <w:rPr>
          <w:rFonts w:ascii="Arial" w:hAnsi="Arial" w:cs="Arial"/>
          <w:b/>
          <w:sz w:val="20"/>
          <w:szCs w:val="20"/>
        </w:rPr>
        <w:t xml:space="preserve">: </w:t>
      </w:r>
    </w:p>
    <w:p w:rsidR="00015A9C" w:rsidRDefault="00015A9C" w:rsidP="0087094F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457AAA">
        <w:rPr>
          <w:rFonts w:ascii="Arial" w:hAnsi="Arial" w:cs="Arial"/>
          <w:b/>
          <w:sz w:val="36"/>
          <w:szCs w:val="36"/>
          <w:highlight w:val="yellow"/>
          <w:u w:val="single"/>
        </w:rPr>
        <w:t>NÃO PRECISA SER IMPRESSA E NÃO DEVE SER ENVIADA PARA VISA</w:t>
      </w:r>
    </w:p>
    <w:p w:rsidR="00BA7D0B" w:rsidRDefault="00BA7D0B" w:rsidP="00BA7D0B">
      <w:pPr>
        <w:jc w:val="center"/>
        <w:rPr>
          <w:rFonts w:ascii="Arial" w:hAnsi="Arial" w:cs="Arial"/>
          <w:b/>
          <w:sz w:val="20"/>
          <w:szCs w:val="20"/>
        </w:rPr>
      </w:pPr>
    </w:p>
    <w:p w:rsidR="00015A9C" w:rsidRDefault="00015A9C" w:rsidP="00015A9C">
      <w:pPr>
        <w:spacing w:after="24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412B27">
        <w:rPr>
          <w:rFonts w:ascii="Arial" w:hAnsi="Arial" w:cs="Arial"/>
          <w:b/>
          <w:sz w:val="28"/>
          <w:szCs w:val="28"/>
        </w:rPr>
        <w:t>Parâmetro</w:t>
      </w:r>
      <w:r w:rsidR="009216AF">
        <w:rPr>
          <w:rFonts w:ascii="Arial" w:hAnsi="Arial" w:cs="Arial"/>
          <w:b/>
          <w:sz w:val="28"/>
          <w:szCs w:val="28"/>
        </w:rPr>
        <w:t>s</w:t>
      </w:r>
      <w:r w:rsidRPr="00412B27">
        <w:rPr>
          <w:rFonts w:ascii="Arial" w:hAnsi="Arial" w:cs="Arial"/>
          <w:b/>
          <w:sz w:val="28"/>
          <w:szCs w:val="28"/>
        </w:rPr>
        <w:t xml:space="preserve"> para entrega de notificação de receita</w:t>
      </w:r>
      <w:r>
        <w:rPr>
          <w:rFonts w:ascii="Arial" w:hAnsi="Arial" w:cs="Arial"/>
          <w:b/>
          <w:sz w:val="20"/>
          <w:szCs w:val="20"/>
        </w:rPr>
        <w:t>:</w:t>
      </w:r>
    </w:p>
    <w:p w:rsidR="00015A9C" w:rsidRPr="009216AF" w:rsidRDefault="00015A9C" w:rsidP="00015A9C">
      <w:pPr>
        <w:spacing w:after="240" w:line="360" w:lineRule="auto"/>
        <w:jc w:val="both"/>
        <w:rPr>
          <w:rFonts w:ascii="Arial" w:hAnsi="Arial" w:cs="Arial"/>
        </w:rPr>
      </w:pPr>
      <w:r w:rsidRPr="009216AF">
        <w:rPr>
          <w:rFonts w:ascii="Arial" w:hAnsi="Arial" w:cs="Arial"/>
        </w:rPr>
        <w:t>Para evitar que as notificações de receitas possam ficar com numeração muito defasada e, em alguns casos, até com duplicidade, a DVISA criou</w:t>
      </w:r>
      <w:r w:rsidR="00412B27" w:rsidRPr="009216AF">
        <w:rPr>
          <w:rFonts w:ascii="Arial" w:hAnsi="Arial" w:cs="Arial"/>
        </w:rPr>
        <w:t xml:space="preserve"> os seguintes </w:t>
      </w:r>
      <w:r w:rsidRPr="009216AF">
        <w:rPr>
          <w:rFonts w:ascii="Arial" w:hAnsi="Arial" w:cs="Arial"/>
        </w:rPr>
        <w:t>parâmetros</w:t>
      </w:r>
      <w:r w:rsidR="00412B27" w:rsidRPr="009216AF">
        <w:rPr>
          <w:rFonts w:ascii="Arial" w:hAnsi="Arial" w:cs="Arial"/>
        </w:rPr>
        <w:t>:</w:t>
      </w:r>
    </w:p>
    <w:tbl>
      <w:tblPr>
        <w:tblStyle w:val="Tabelacomgrade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817"/>
        <w:gridCol w:w="5278"/>
        <w:gridCol w:w="3652"/>
      </w:tblGrid>
      <w:tr w:rsidR="00015A9C" w:rsidTr="009216AF">
        <w:tc>
          <w:tcPr>
            <w:tcW w:w="817" w:type="dxa"/>
          </w:tcPr>
          <w:p w:rsidR="00015A9C" w:rsidRDefault="00015A9C" w:rsidP="0087094F">
            <w:pPr>
              <w:jc w:val="center"/>
            </w:pPr>
            <w:r>
              <w:t>Tipo</w:t>
            </w:r>
          </w:p>
        </w:tc>
        <w:tc>
          <w:tcPr>
            <w:tcW w:w="5278" w:type="dxa"/>
          </w:tcPr>
          <w:p w:rsidR="00015A9C" w:rsidRDefault="0087094F" w:rsidP="00D9346D">
            <w:pPr>
              <w:jc w:val="both"/>
            </w:pPr>
            <w:r>
              <w:t xml:space="preserve">Médico </w:t>
            </w:r>
            <w:r w:rsidR="00015A9C">
              <w:t xml:space="preserve">Especialista </w:t>
            </w:r>
          </w:p>
        </w:tc>
        <w:tc>
          <w:tcPr>
            <w:tcW w:w="3652" w:type="dxa"/>
          </w:tcPr>
          <w:p w:rsidR="00015A9C" w:rsidRDefault="00015A9C" w:rsidP="00D9346D">
            <w:pPr>
              <w:jc w:val="both"/>
            </w:pPr>
            <w:r>
              <w:t>Outras especialidades</w:t>
            </w:r>
          </w:p>
        </w:tc>
      </w:tr>
      <w:tr w:rsidR="00015A9C" w:rsidTr="009216AF">
        <w:tc>
          <w:tcPr>
            <w:tcW w:w="817" w:type="dxa"/>
          </w:tcPr>
          <w:p w:rsidR="00015A9C" w:rsidRDefault="00015A9C" w:rsidP="0087094F">
            <w:pPr>
              <w:jc w:val="center"/>
            </w:pPr>
            <w:r>
              <w:t>A</w:t>
            </w:r>
          </w:p>
        </w:tc>
        <w:tc>
          <w:tcPr>
            <w:tcW w:w="5278" w:type="dxa"/>
          </w:tcPr>
          <w:p w:rsidR="00015A9C" w:rsidRDefault="00015A9C" w:rsidP="00D9346D">
            <w:pPr>
              <w:jc w:val="both"/>
            </w:pPr>
            <w:r>
              <w:t xml:space="preserve">Até </w:t>
            </w:r>
            <w:proofErr w:type="gramStart"/>
            <w:r>
              <w:t>10 blocos – neurologista</w:t>
            </w:r>
            <w:proofErr w:type="gramEnd"/>
            <w:r>
              <w:t>, psiquiatra</w:t>
            </w:r>
          </w:p>
        </w:tc>
        <w:tc>
          <w:tcPr>
            <w:tcW w:w="3652" w:type="dxa"/>
          </w:tcPr>
          <w:p w:rsidR="00015A9C" w:rsidRDefault="00015A9C" w:rsidP="009216AF">
            <w:pPr>
              <w:jc w:val="both"/>
            </w:pPr>
            <w:r>
              <w:t xml:space="preserve">Até </w:t>
            </w:r>
            <w:proofErr w:type="gramStart"/>
            <w:r w:rsidR="009216AF">
              <w:t>3</w:t>
            </w:r>
            <w:proofErr w:type="gramEnd"/>
            <w:r>
              <w:t xml:space="preserve"> blocos</w:t>
            </w:r>
          </w:p>
        </w:tc>
      </w:tr>
      <w:tr w:rsidR="00015A9C" w:rsidTr="009216AF">
        <w:tc>
          <w:tcPr>
            <w:tcW w:w="817" w:type="dxa"/>
          </w:tcPr>
          <w:p w:rsidR="00015A9C" w:rsidRDefault="00015A9C" w:rsidP="0087094F">
            <w:pPr>
              <w:jc w:val="center"/>
            </w:pPr>
            <w:r>
              <w:t>B</w:t>
            </w:r>
          </w:p>
        </w:tc>
        <w:tc>
          <w:tcPr>
            <w:tcW w:w="5278" w:type="dxa"/>
          </w:tcPr>
          <w:p w:rsidR="00015A9C" w:rsidRDefault="00015A9C" w:rsidP="00D9346D">
            <w:pPr>
              <w:jc w:val="both"/>
            </w:pPr>
            <w:r>
              <w:t xml:space="preserve">Até </w:t>
            </w:r>
            <w:proofErr w:type="gramStart"/>
            <w:r>
              <w:t>30 blocos – neurologista</w:t>
            </w:r>
            <w:proofErr w:type="gramEnd"/>
            <w:r>
              <w:t>, psiquiatra</w:t>
            </w:r>
          </w:p>
        </w:tc>
        <w:tc>
          <w:tcPr>
            <w:tcW w:w="3652" w:type="dxa"/>
          </w:tcPr>
          <w:p w:rsidR="00015A9C" w:rsidRDefault="00015A9C" w:rsidP="00015A9C">
            <w:pPr>
              <w:jc w:val="both"/>
            </w:pPr>
            <w:r>
              <w:t xml:space="preserve">Até </w:t>
            </w:r>
            <w:proofErr w:type="gramStart"/>
            <w:r>
              <w:t>5</w:t>
            </w:r>
            <w:proofErr w:type="gramEnd"/>
            <w:r>
              <w:t xml:space="preserve"> blocos</w:t>
            </w:r>
          </w:p>
        </w:tc>
      </w:tr>
      <w:tr w:rsidR="00015A9C" w:rsidTr="009216AF">
        <w:tc>
          <w:tcPr>
            <w:tcW w:w="817" w:type="dxa"/>
          </w:tcPr>
          <w:p w:rsidR="00015A9C" w:rsidRDefault="00015A9C" w:rsidP="0087094F">
            <w:pPr>
              <w:jc w:val="center"/>
            </w:pPr>
            <w:r>
              <w:t>B2</w:t>
            </w:r>
          </w:p>
        </w:tc>
        <w:tc>
          <w:tcPr>
            <w:tcW w:w="5278" w:type="dxa"/>
          </w:tcPr>
          <w:p w:rsidR="00015A9C" w:rsidRDefault="00015A9C" w:rsidP="00D9346D">
            <w:pPr>
              <w:jc w:val="both"/>
            </w:pPr>
            <w:r>
              <w:t xml:space="preserve">Até 10 blocos – nutrólogo, </w:t>
            </w:r>
            <w:proofErr w:type="gramStart"/>
            <w:r>
              <w:t>endocrinologista</w:t>
            </w:r>
            <w:proofErr w:type="gramEnd"/>
          </w:p>
        </w:tc>
        <w:tc>
          <w:tcPr>
            <w:tcW w:w="3652" w:type="dxa"/>
          </w:tcPr>
          <w:p w:rsidR="00015A9C" w:rsidRDefault="00015A9C" w:rsidP="00D9346D">
            <w:pPr>
              <w:jc w:val="both"/>
            </w:pPr>
            <w:proofErr w:type="gramStart"/>
            <w:r>
              <w:t>1</w:t>
            </w:r>
            <w:proofErr w:type="gramEnd"/>
            <w:r>
              <w:t xml:space="preserve"> bloco</w:t>
            </w:r>
          </w:p>
        </w:tc>
      </w:tr>
      <w:tr w:rsidR="00015A9C" w:rsidTr="009216AF">
        <w:tc>
          <w:tcPr>
            <w:tcW w:w="817" w:type="dxa"/>
          </w:tcPr>
          <w:p w:rsidR="00015A9C" w:rsidRDefault="00015A9C" w:rsidP="0087094F">
            <w:pPr>
              <w:jc w:val="center"/>
            </w:pPr>
            <w:r>
              <w:t>C2</w:t>
            </w:r>
          </w:p>
        </w:tc>
        <w:tc>
          <w:tcPr>
            <w:tcW w:w="5278" w:type="dxa"/>
          </w:tcPr>
          <w:p w:rsidR="00015A9C" w:rsidRDefault="00015A9C" w:rsidP="00D9346D">
            <w:pPr>
              <w:jc w:val="both"/>
            </w:pPr>
            <w:r>
              <w:t xml:space="preserve">Até </w:t>
            </w:r>
            <w:proofErr w:type="gramStart"/>
            <w:r>
              <w:t>10 blocos – dermatologista</w:t>
            </w:r>
            <w:proofErr w:type="gramEnd"/>
          </w:p>
        </w:tc>
        <w:tc>
          <w:tcPr>
            <w:tcW w:w="3652" w:type="dxa"/>
          </w:tcPr>
          <w:p w:rsidR="00015A9C" w:rsidRDefault="00015A9C" w:rsidP="00D9346D">
            <w:pPr>
              <w:jc w:val="both"/>
            </w:pPr>
            <w:proofErr w:type="gramStart"/>
            <w:r>
              <w:t>1</w:t>
            </w:r>
            <w:proofErr w:type="gramEnd"/>
            <w:r>
              <w:t xml:space="preserve"> bloco mediante justificativa</w:t>
            </w:r>
          </w:p>
        </w:tc>
      </w:tr>
      <w:tr w:rsidR="00015A9C" w:rsidTr="009216AF">
        <w:tc>
          <w:tcPr>
            <w:tcW w:w="817" w:type="dxa"/>
          </w:tcPr>
          <w:p w:rsidR="00015A9C" w:rsidRDefault="00015A9C" w:rsidP="0087094F">
            <w:pPr>
              <w:jc w:val="center"/>
            </w:pPr>
            <w:r>
              <w:t>C3</w:t>
            </w:r>
          </w:p>
        </w:tc>
        <w:tc>
          <w:tcPr>
            <w:tcW w:w="5278" w:type="dxa"/>
          </w:tcPr>
          <w:p w:rsidR="00015A9C" w:rsidRDefault="00D21D77" w:rsidP="00D21D77">
            <w:pPr>
              <w:jc w:val="both"/>
            </w:pPr>
            <w:r>
              <w:t>01</w:t>
            </w:r>
            <w:r w:rsidR="00015A9C">
              <w:t xml:space="preserve"> bloco </w:t>
            </w:r>
          </w:p>
        </w:tc>
        <w:tc>
          <w:tcPr>
            <w:tcW w:w="3652" w:type="dxa"/>
          </w:tcPr>
          <w:p w:rsidR="00015A9C" w:rsidRDefault="00015A9C" w:rsidP="00D9346D">
            <w:pPr>
              <w:jc w:val="both"/>
            </w:pPr>
            <w:proofErr w:type="gramStart"/>
            <w:r>
              <w:t>1</w:t>
            </w:r>
            <w:proofErr w:type="gramEnd"/>
            <w:r>
              <w:t xml:space="preserve"> bloco</w:t>
            </w:r>
          </w:p>
        </w:tc>
      </w:tr>
    </w:tbl>
    <w:p w:rsidR="00015A9C" w:rsidRDefault="00015A9C" w:rsidP="00412B27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tbl>
      <w:tblPr>
        <w:tblStyle w:val="Tabelacomgrade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4219"/>
        <w:gridCol w:w="5528"/>
      </w:tblGrid>
      <w:tr w:rsidR="00015A9C" w:rsidTr="0087094F">
        <w:tc>
          <w:tcPr>
            <w:tcW w:w="4219" w:type="dxa"/>
          </w:tcPr>
          <w:p w:rsidR="00015A9C" w:rsidRDefault="00015A9C" w:rsidP="00D9346D">
            <w:pPr>
              <w:jc w:val="both"/>
            </w:pPr>
            <w:r>
              <w:t>Cirurgião Dentista</w:t>
            </w:r>
          </w:p>
        </w:tc>
        <w:tc>
          <w:tcPr>
            <w:tcW w:w="5528" w:type="dxa"/>
          </w:tcPr>
          <w:p w:rsidR="00015A9C" w:rsidRDefault="00015A9C" w:rsidP="00D9346D">
            <w:pPr>
              <w:jc w:val="both"/>
            </w:pPr>
            <w:r>
              <w:t>01 bloco A e 01 bloco B</w:t>
            </w:r>
          </w:p>
        </w:tc>
      </w:tr>
      <w:tr w:rsidR="00015A9C" w:rsidTr="0087094F">
        <w:tc>
          <w:tcPr>
            <w:tcW w:w="4219" w:type="dxa"/>
          </w:tcPr>
          <w:p w:rsidR="00015A9C" w:rsidRDefault="00015A9C" w:rsidP="00D9346D">
            <w:pPr>
              <w:jc w:val="both"/>
            </w:pPr>
            <w:r>
              <w:t>Médico Veterinário</w:t>
            </w:r>
          </w:p>
        </w:tc>
        <w:tc>
          <w:tcPr>
            <w:tcW w:w="5528" w:type="dxa"/>
          </w:tcPr>
          <w:p w:rsidR="00015A9C" w:rsidRDefault="00015A9C" w:rsidP="00D9346D">
            <w:pPr>
              <w:jc w:val="both"/>
            </w:pPr>
            <w:r>
              <w:t>01 bloco B</w:t>
            </w:r>
          </w:p>
        </w:tc>
      </w:tr>
      <w:tr w:rsidR="00015A9C" w:rsidTr="0087094F">
        <w:tc>
          <w:tcPr>
            <w:tcW w:w="4219" w:type="dxa"/>
          </w:tcPr>
          <w:p w:rsidR="00015A9C" w:rsidRDefault="00015A9C" w:rsidP="00D21D77">
            <w:r>
              <w:t xml:space="preserve">Secretaria de </w:t>
            </w:r>
            <w:r w:rsidR="00D21D77">
              <w:t>S</w:t>
            </w:r>
            <w:r>
              <w:t>aúde/Vigilância Sanitária</w:t>
            </w:r>
          </w:p>
        </w:tc>
        <w:tc>
          <w:tcPr>
            <w:tcW w:w="5528" w:type="dxa"/>
          </w:tcPr>
          <w:p w:rsidR="00015A9C" w:rsidRDefault="00015A9C" w:rsidP="008A0C95">
            <w:r>
              <w:t>0</w:t>
            </w:r>
            <w:r w:rsidR="008A0C95">
              <w:t>3</w:t>
            </w:r>
            <w:r>
              <w:t xml:space="preserve"> A e 06 B por médico da rede pública municipal</w:t>
            </w:r>
          </w:p>
        </w:tc>
      </w:tr>
    </w:tbl>
    <w:p w:rsidR="00412B27" w:rsidRPr="009216AF" w:rsidRDefault="00412B27" w:rsidP="00457AAA">
      <w:pPr>
        <w:spacing w:line="276" w:lineRule="auto"/>
        <w:ind w:left="142" w:right="272"/>
        <w:jc w:val="both"/>
        <w:rPr>
          <w:rFonts w:ascii="Arial" w:hAnsi="Arial" w:cs="Arial"/>
        </w:rPr>
      </w:pPr>
      <w:r w:rsidRPr="009216AF">
        <w:rPr>
          <w:rFonts w:ascii="Arial" w:hAnsi="Arial" w:cs="Arial"/>
        </w:rPr>
        <w:t>Sempre é verificado o histórico das requisições. O ideal é que os blocos de notificação de receita durem no máximo dois anos.</w:t>
      </w:r>
    </w:p>
    <w:p w:rsidR="00015A9C" w:rsidRPr="009216AF" w:rsidRDefault="00412B27" w:rsidP="00457AAA">
      <w:pPr>
        <w:spacing w:after="240" w:line="276" w:lineRule="auto"/>
        <w:ind w:left="142" w:right="272"/>
        <w:jc w:val="both"/>
        <w:rPr>
          <w:rFonts w:ascii="Arial" w:hAnsi="Arial" w:cs="Arial"/>
        </w:rPr>
      </w:pPr>
      <w:r w:rsidRPr="009216AF">
        <w:rPr>
          <w:rFonts w:ascii="Arial" w:hAnsi="Arial" w:cs="Arial"/>
        </w:rPr>
        <w:t>Se houver necessidade de um</w:t>
      </w:r>
      <w:r w:rsidR="008A0C95" w:rsidRPr="009216AF">
        <w:rPr>
          <w:rFonts w:ascii="Arial" w:hAnsi="Arial" w:cs="Arial"/>
        </w:rPr>
        <w:t>a quantidade</w:t>
      </w:r>
      <w:r w:rsidRPr="009216AF">
        <w:rPr>
          <w:rFonts w:ascii="Arial" w:hAnsi="Arial" w:cs="Arial"/>
        </w:rPr>
        <w:t xml:space="preserve"> maior de blocos</w:t>
      </w:r>
      <w:r w:rsidR="00F92DA1">
        <w:rPr>
          <w:rFonts w:ascii="Arial" w:hAnsi="Arial" w:cs="Arial"/>
        </w:rPr>
        <w:t>,</w:t>
      </w:r>
      <w:r w:rsidRPr="009216AF">
        <w:rPr>
          <w:rFonts w:ascii="Arial" w:hAnsi="Arial" w:cs="Arial"/>
        </w:rPr>
        <w:t xml:space="preserve"> envie junto com a requisição, uma justificativa assinada para tal.</w:t>
      </w:r>
    </w:p>
    <w:p w:rsidR="00412B27" w:rsidRPr="00F92DA1" w:rsidRDefault="0087094F" w:rsidP="0087094F">
      <w:pPr>
        <w:spacing w:after="240" w:line="360" w:lineRule="auto"/>
        <w:jc w:val="center"/>
        <w:rPr>
          <w:rFonts w:ascii="Arial" w:hAnsi="Arial" w:cs="Arial"/>
          <w:b/>
        </w:rPr>
      </w:pPr>
      <w:r w:rsidRPr="00F92DA1">
        <w:rPr>
          <w:rFonts w:ascii="Arial" w:hAnsi="Arial" w:cs="Arial"/>
          <w:b/>
        </w:rPr>
        <w:t>COMO SOLUCIONAR PENDÊNCIAS</w:t>
      </w:r>
    </w:p>
    <w:p w:rsidR="0087094F" w:rsidRPr="00F92DA1" w:rsidRDefault="0087094F" w:rsidP="00DE53D9">
      <w:pPr>
        <w:pStyle w:val="PargrafodaLista"/>
        <w:numPr>
          <w:ilvl w:val="0"/>
          <w:numId w:val="22"/>
        </w:numPr>
        <w:spacing w:after="0"/>
        <w:rPr>
          <w:rFonts w:ascii="Arial" w:hAnsi="Arial" w:cs="Arial"/>
          <w:b/>
          <w:sz w:val="24"/>
          <w:szCs w:val="24"/>
        </w:rPr>
      </w:pPr>
      <w:r w:rsidRPr="00F92DA1">
        <w:rPr>
          <w:rFonts w:ascii="Arial" w:hAnsi="Arial" w:cs="Arial"/>
          <w:b/>
          <w:sz w:val="24"/>
          <w:szCs w:val="24"/>
        </w:rPr>
        <w:t>Cadastro desatualizado</w:t>
      </w:r>
      <w:r w:rsidR="00B86DC8" w:rsidRPr="00F92DA1">
        <w:rPr>
          <w:rFonts w:ascii="Arial" w:hAnsi="Arial" w:cs="Arial"/>
          <w:b/>
          <w:sz w:val="24"/>
          <w:szCs w:val="24"/>
        </w:rPr>
        <w:t xml:space="preserve"> ou com mais de três anos</w:t>
      </w:r>
      <w:r w:rsidRPr="00F92DA1">
        <w:rPr>
          <w:rFonts w:ascii="Arial" w:hAnsi="Arial" w:cs="Arial"/>
          <w:b/>
          <w:sz w:val="24"/>
          <w:szCs w:val="24"/>
        </w:rPr>
        <w:t xml:space="preserve">: </w:t>
      </w:r>
      <w:r w:rsidRPr="00F92DA1">
        <w:rPr>
          <w:rFonts w:ascii="Arial" w:hAnsi="Arial" w:cs="Arial"/>
          <w:sz w:val="24"/>
          <w:szCs w:val="24"/>
        </w:rPr>
        <w:t xml:space="preserve">acesse o site </w:t>
      </w:r>
      <w:hyperlink r:id="rId10" w:history="1">
        <w:r w:rsidRPr="00F92DA1">
          <w:rPr>
            <w:rStyle w:val="Hyperlink"/>
            <w:rFonts w:ascii="Arial" w:hAnsi="Arial" w:cs="Arial"/>
            <w:sz w:val="24"/>
            <w:szCs w:val="24"/>
          </w:rPr>
          <w:t>http://www.vigilancia-to.com.br/receituario/</w:t>
        </w:r>
      </w:hyperlink>
      <w:r w:rsidR="00B86DC8" w:rsidRPr="00F92DA1">
        <w:rPr>
          <w:rFonts w:ascii="Arial" w:hAnsi="Arial" w:cs="Arial"/>
          <w:sz w:val="24"/>
          <w:szCs w:val="24"/>
        </w:rPr>
        <w:t>,</w:t>
      </w:r>
      <w:r w:rsidRPr="00F92DA1">
        <w:rPr>
          <w:rFonts w:ascii="Arial" w:hAnsi="Arial" w:cs="Arial"/>
          <w:sz w:val="24"/>
          <w:szCs w:val="24"/>
        </w:rPr>
        <w:t xml:space="preserve"> preencha nova ficha cadastral com os dados atuais, providencie os documentos solicitados e envie para o e-mail </w:t>
      </w:r>
      <w:hyperlink r:id="rId11" w:history="1">
        <w:r w:rsidR="00B86DC8" w:rsidRPr="00F92DA1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receituario.to@gmail.com</w:t>
        </w:r>
      </w:hyperlink>
      <w:r w:rsidR="00B86DC8" w:rsidRPr="00F92DA1">
        <w:rPr>
          <w:rFonts w:ascii="Arial" w:hAnsi="Arial" w:cs="Arial"/>
          <w:color w:val="4B4B4B"/>
          <w:sz w:val="24"/>
          <w:szCs w:val="24"/>
          <w:shd w:val="clear" w:color="auto" w:fill="FFFFFF"/>
        </w:rPr>
        <w:t>.</w:t>
      </w:r>
    </w:p>
    <w:p w:rsidR="008A0C95" w:rsidRPr="00F92DA1" w:rsidRDefault="00B86DC8" w:rsidP="008A0C95">
      <w:pPr>
        <w:pStyle w:val="Default"/>
        <w:numPr>
          <w:ilvl w:val="0"/>
          <w:numId w:val="22"/>
        </w:numPr>
        <w:jc w:val="both"/>
        <w:rPr>
          <w:rFonts w:ascii="Arial" w:hAnsi="Arial" w:cs="Arial"/>
          <w:b/>
          <w:color w:val="auto"/>
          <w:lang w:eastAsia="en-US"/>
        </w:rPr>
      </w:pPr>
      <w:r w:rsidRPr="00F92DA1">
        <w:rPr>
          <w:rFonts w:ascii="Arial" w:hAnsi="Arial" w:cs="Arial"/>
          <w:b/>
          <w:color w:val="auto"/>
          <w:lang w:eastAsia="en-US"/>
        </w:rPr>
        <w:t xml:space="preserve">Não comunicou a confecção de B, B2 ou C2: </w:t>
      </w:r>
    </w:p>
    <w:p w:rsidR="00B86DC8" w:rsidRPr="00F92DA1" w:rsidRDefault="00B86DC8" w:rsidP="008A0C95">
      <w:pPr>
        <w:pStyle w:val="Default"/>
        <w:numPr>
          <w:ilvl w:val="1"/>
          <w:numId w:val="22"/>
        </w:numPr>
        <w:jc w:val="both"/>
        <w:rPr>
          <w:rFonts w:ascii="Arial" w:hAnsi="Arial" w:cs="Arial"/>
          <w:color w:val="auto"/>
          <w:lang w:eastAsia="en-US"/>
        </w:rPr>
      </w:pPr>
      <w:proofErr w:type="gramStart"/>
      <w:r w:rsidRPr="00F92DA1">
        <w:rPr>
          <w:rFonts w:ascii="Arial" w:hAnsi="Arial" w:cs="Arial"/>
          <w:color w:val="auto"/>
          <w:lang w:eastAsia="en-US"/>
        </w:rPr>
        <w:t>envie</w:t>
      </w:r>
      <w:proofErr w:type="gramEnd"/>
      <w:r w:rsidRPr="00F92DA1">
        <w:rPr>
          <w:rFonts w:ascii="Arial" w:hAnsi="Arial" w:cs="Arial"/>
          <w:color w:val="auto"/>
          <w:lang w:eastAsia="en-US"/>
        </w:rPr>
        <w:t xml:space="preserve"> a requisição </w:t>
      </w:r>
      <w:r w:rsidR="00DE53D9" w:rsidRPr="00F92DA1">
        <w:rPr>
          <w:rFonts w:ascii="Arial" w:hAnsi="Arial" w:cs="Arial"/>
          <w:color w:val="auto"/>
          <w:lang w:eastAsia="en-US"/>
        </w:rPr>
        <w:t>ou autorização para confecção devidamente carimbada e assinada pela gráfica e</w:t>
      </w:r>
      <w:r w:rsidRPr="00F92DA1">
        <w:rPr>
          <w:rFonts w:ascii="Arial" w:hAnsi="Arial" w:cs="Arial"/>
          <w:color w:val="auto"/>
          <w:lang w:eastAsia="en-US"/>
        </w:rPr>
        <w:t xml:space="preserve"> uma folha de cada tipo de receita confeccionada</w:t>
      </w:r>
      <w:r w:rsidR="00DE53D9" w:rsidRPr="00F92DA1">
        <w:rPr>
          <w:rFonts w:ascii="Arial" w:hAnsi="Arial" w:cs="Arial"/>
          <w:color w:val="auto"/>
          <w:lang w:eastAsia="en-US"/>
        </w:rPr>
        <w:t>.</w:t>
      </w:r>
    </w:p>
    <w:p w:rsidR="008A0C95" w:rsidRDefault="008A0C95" w:rsidP="008A0C95">
      <w:pPr>
        <w:pStyle w:val="Default"/>
        <w:numPr>
          <w:ilvl w:val="1"/>
          <w:numId w:val="22"/>
        </w:numPr>
        <w:jc w:val="both"/>
        <w:rPr>
          <w:rFonts w:ascii="Arial" w:hAnsi="Arial" w:cs="Arial"/>
          <w:color w:val="auto"/>
          <w:lang w:eastAsia="en-US"/>
        </w:rPr>
      </w:pPr>
      <w:r w:rsidRPr="00F92DA1">
        <w:rPr>
          <w:rFonts w:ascii="Arial" w:hAnsi="Arial" w:cs="Arial"/>
          <w:color w:val="auto"/>
          <w:lang w:eastAsia="en-US"/>
        </w:rPr>
        <w:t>Se não tiver mais a autorização assinada e carimbada, registre um boletim de ocorrência contendo a numeração que foi confeccionada e as devidas explicações sobre a perda de um documento oficial.</w:t>
      </w:r>
    </w:p>
    <w:p w:rsidR="00457AAA" w:rsidRPr="00457AAA" w:rsidRDefault="00457AAA" w:rsidP="00457AAA">
      <w:pPr>
        <w:pStyle w:val="Default"/>
        <w:ind w:left="1440"/>
        <w:jc w:val="both"/>
        <w:rPr>
          <w:rFonts w:ascii="Arial" w:hAnsi="Arial" w:cs="Arial"/>
          <w:color w:val="auto"/>
          <w:sz w:val="10"/>
          <w:szCs w:val="10"/>
          <w:lang w:eastAsia="en-US"/>
        </w:rPr>
      </w:pPr>
    </w:p>
    <w:p w:rsidR="00D21D77" w:rsidRPr="00457AAA" w:rsidRDefault="00D21D77" w:rsidP="00457AAA">
      <w:pPr>
        <w:spacing w:after="240" w:line="276" w:lineRule="auto"/>
        <w:ind w:left="426"/>
        <w:jc w:val="both"/>
        <w:rPr>
          <w:rFonts w:ascii="Arial" w:hAnsi="Arial" w:cs="Arial"/>
          <w:b/>
          <w:sz w:val="26"/>
          <w:szCs w:val="26"/>
          <w:highlight w:val="yellow"/>
        </w:rPr>
      </w:pPr>
      <w:r w:rsidRPr="00457AAA">
        <w:rPr>
          <w:rFonts w:ascii="Arial" w:hAnsi="Arial" w:cs="Arial"/>
          <w:b/>
          <w:sz w:val="26"/>
          <w:szCs w:val="26"/>
          <w:highlight w:val="yellow"/>
        </w:rPr>
        <w:t xml:space="preserve">A gráfica </w:t>
      </w:r>
      <w:r w:rsidR="00457AAA" w:rsidRPr="00457AAA">
        <w:rPr>
          <w:rFonts w:ascii="Arial" w:hAnsi="Arial" w:cs="Arial"/>
          <w:b/>
          <w:sz w:val="26"/>
          <w:szCs w:val="26"/>
          <w:highlight w:val="yellow"/>
        </w:rPr>
        <w:t>deve</w:t>
      </w:r>
      <w:r w:rsidRPr="00457AAA">
        <w:rPr>
          <w:rFonts w:ascii="Arial" w:hAnsi="Arial" w:cs="Arial"/>
          <w:b/>
          <w:sz w:val="26"/>
          <w:szCs w:val="26"/>
          <w:highlight w:val="yellow"/>
        </w:rPr>
        <w:t xml:space="preserve"> carimbar e assinar a autorização de confecção atestando que confeccionou APÓS ter confeccionado os blocos. </w:t>
      </w:r>
    </w:p>
    <w:p w:rsidR="00412B27" w:rsidRPr="00457AAA" w:rsidRDefault="00D21D77" w:rsidP="00457AAA">
      <w:pPr>
        <w:spacing w:after="240" w:line="276" w:lineRule="auto"/>
        <w:ind w:left="426"/>
        <w:jc w:val="both"/>
        <w:rPr>
          <w:rFonts w:ascii="Arial" w:hAnsi="Arial" w:cs="Arial"/>
          <w:b/>
          <w:sz w:val="26"/>
          <w:szCs w:val="26"/>
        </w:rPr>
      </w:pPr>
      <w:r w:rsidRPr="00457AAA">
        <w:rPr>
          <w:rFonts w:ascii="Arial" w:hAnsi="Arial" w:cs="Arial"/>
          <w:b/>
          <w:sz w:val="26"/>
          <w:szCs w:val="26"/>
          <w:highlight w:val="yellow"/>
        </w:rPr>
        <w:t>Informar que já confeccionou sem ter efetivamente confeccionado é prestar declaração falsa</w:t>
      </w:r>
      <w:r w:rsidR="00451B57" w:rsidRPr="00457AAA">
        <w:rPr>
          <w:rFonts w:ascii="Arial" w:hAnsi="Arial" w:cs="Arial"/>
          <w:b/>
          <w:sz w:val="26"/>
          <w:szCs w:val="26"/>
          <w:highlight w:val="yellow"/>
        </w:rPr>
        <w:t xml:space="preserve"> e pode responder criminalmente</w:t>
      </w:r>
      <w:r w:rsidRPr="00457AAA">
        <w:rPr>
          <w:rFonts w:ascii="Arial" w:hAnsi="Arial" w:cs="Arial"/>
          <w:b/>
          <w:sz w:val="26"/>
          <w:szCs w:val="26"/>
          <w:highlight w:val="yellow"/>
        </w:rPr>
        <w:t>.</w:t>
      </w:r>
    </w:p>
    <w:sectPr w:rsidR="00412B27" w:rsidRPr="00457AAA" w:rsidSect="00A9135F">
      <w:headerReference w:type="default" r:id="rId12"/>
      <w:footerReference w:type="default" r:id="rId13"/>
      <w:pgSz w:w="11906" w:h="16838" w:code="9"/>
      <w:pgMar w:top="1418" w:right="991" w:bottom="284" w:left="720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789" w:rsidRDefault="00441789" w:rsidP="00DC0B62">
      <w:r>
        <w:separator/>
      </w:r>
    </w:p>
  </w:endnote>
  <w:endnote w:type="continuationSeparator" w:id="0">
    <w:p w:rsidR="00441789" w:rsidRDefault="00441789" w:rsidP="00DC0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35F" w:rsidRDefault="00A9135F" w:rsidP="00A9135F">
    <w:pPr>
      <w:ind w:left="5664" w:firstLine="708"/>
      <w:jc w:val="both"/>
      <w:rPr>
        <w:rStyle w:val="Hyperlink"/>
        <w:rFonts w:ascii="Arial" w:hAnsi="Arial" w:cs="Arial"/>
        <w:b/>
        <w:sz w:val="20"/>
        <w:szCs w:val="20"/>
      </w:rPr>
    </w:pPr>
    <w:r>
      <w:rPr>
        <w:noProof/>
        <w:color w:val="808080"/>
        <w:sz w:val="16"/>
      </w:rPr>
      <w:drawing>
        <wp:anchor distT="0" distB="0" distL="114300" distR="114300" simplePos="0" relativeHeight="251664384" behindDoc="1" locked="0" layoutInCell="1" allowOverlap="1" wp14:anchorId="2CAED2C1" wp14:editId="49D80CE1">
          <wp:simplePos x="0" y="0"/>
          <wp:positionH relativeFrom="column">
            <wp:posOffset>5504444</wp:posOffset>
          </wp:positionH>
          <wp:positionV relativeFrom="paragraph">
            <wp:posOffset>85725</wp:posOffset>
          </wp:positionV>
          <wp:extent cx="1152525" cy="494665"/>
          <wp:effectExtent l="0" t="0" r="9525" b="635"/>
          <wp:wrapNone/>
          <wp:docPr id="3" name="Imagem 26" descr="http://mail.google.com/mail/?attid=0.1&amp;disp=emb&amp;view=att&amp;th=1195e1ec503cdfd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6" descr="http://mail.google.com/mail/?attid=0.1&amp;disp=emb&amp;view=att&amp;th=1195e1ec503cdfd5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4946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:rsidR="00A9135F" w:rsidRDefault="00A9135F" w:rsidP="00A9135F">
    <w:pPr>
      <w:pStyle w:val="Rodap"/>
      <w:tabs>
        <w:tab w:val="right" w:pos="7938"/>
      </w:tabs>
      <w:ind w:left="1560" w:right="1134"/>
      <w:rPr>
        <w:rFonts w:cs="Aharoni"/>
        <w:b/>
        <w:color w:val="595959" w:themeColor="text1" w:themeTint="A6"/>
        <w:sz w:val="16"/>
        <w:szCs w:val="16"/>
      </w:rPr>
    </w:pPr>
    <w:r w:rsidRPr="005901DC">
      <w:rPr>
        <w:rFonts w:cs="Aharoni"/>
        <w:b/>
        <w:color w:val="595959" w:themeColor="text1" w:themeTint="A6"/>
        <w:sz w:val="16"/>
        <w:szCs w:val="16"/>
      </w:rPr>
      <w:t xml:space="preserve">SUPERINTENDÊNCIA DE VIGILÂNCIA </w:t>
    </w:r>
    <w:r>
      <w:rPr>
        <w:rFonts w:cs="Aharoni"/>
        <w:b/>
        <w:color w:val="595959" w:themeColor="text1" w:themeTint="A6"/>
        <w:sz w:val="16"/>
        <w:szCs w:val="16"/>
      </w:rPr>
      <w:t>EM</w:t>
    </w:r>
    <w:r w:rsidRPr="005901DC">
      <w:rPr>
        <w:rFonts w:cs="Aharoni"/>
        <w:b/>
        <w:color w:val="595959" w:themeColor="text1" w:themeTint="A6"/>
        <w:sz w:val="16"/>
        <w:szCs w:val="16"/>
      </w:rPr>
      <w:t xml:space="preserve"> SAÚDE – DIRETORIA DE VIGILÂNCIA SANITÁRIA</w:t>
    </w:r>
  </w:p>
  <w:p w:rsidR="00A9135F" w:rsidRDefault="00A9135F" w:rsidP="00A9135F">
    <w:pPr>
      <w:pStyle w:val="Rodap"/>
      <w:tabs>
        <w:tab w:val="right" w:pos="7938"/>
      </w:tabs>
      <w:ind w:left="1560" w:right="1134"/>
      <w:rPr>
        <w:rFonts w:cs="Aharoni"/>
        <w:b/>
        <w:color w:val="595959" w:themeColor="text1" w:themeTint="A6"/>
        <w:sz w:val="16"/>
        <w:szCs w:val="16"/>
      </w:rPr>
    </w:pPr>
    <w:r w:rsidRPr="005901DC">
      <w:rPr>
        <w:rFonts w:cs="Aharoni"/>
        <w:b/>
        <w:color w:val="595959" w:themeColor="text1" w:themeTint="A6"/>
        <w:sz w:val="16"/>
        <w:szCs w:val="16"/>
      </w:rPr>
      <w:t xml:space="preserve">ANEXO I DA SECRETARIA DE ESTADO DA SAÚDE – QD. 104 NORTE, AV. LO 02, CONJ. </w:t>
    </w:r>
    <w:r>
      <w:rPr>
        <w:rFonts w:cs="Aharoni"/>
        <w:b/>
        <w:color w:val="595959" w:themeColor="text1" w:themeTint="A6"/>
        <w:sz w:val="16"/>
        <w:szCs w:val="16"/>
      </w:rPr>
      <w:t xml:space="preserve">01, LTs </w:t>
    </w:r>
    <w:proofErr w:type="gramStart"/>
    <w:r>
      <w:rPr>
        <w:rFonts w:cs="Aharoni"/>
        <w:b/>
        <w:color w:val="595959" w:themeColor="text1" w:themeTint="A6"/>
        <w:sz w:val="16"/>
        <w:szCs w:val="16"/>
      </w:rPr>
      <w:t>20/30</w:t>
    </w:r>
    <w:proofErr w:type="gramEnd"/>
    <w:r>
      <w:rPr>
        <w:rFonts w:cs="Aharoni"/>
        <w:b/>
        <w:color w:val="595959" w:themeColor="text1" w:themeTint="A6"/>
        <w:sz w:val="16"/>
        <w:szCs w:val="16"/>
      </w:rPr>
      <w:t xml:space="preserve"> </w:t>
    </w:r>
  </w:p>
  <w:p w:rsidR="00A9135F" w:rsidRDefault="00A9135F" w:rsidP="00A9135F">
    <w:pPr>
      <w:pStyle w:val="Rodap"/>
      <w:tabs>
        <w:tab w:val="right" w:pos="7938"/>
      </w:tabs>
      <w:ind w:left="1560" w:right="1134"/>
      <w:rPr>
        <w:rFonts w:cs="Aharoni"/>
        <w:b/>
        <w:color w:val="595959" w:themeColor="text1" w:themeTint="A6"/>
        <w:sz w:val="16"/>
        <w:szCs w:val="16"/>
      </w:rPr>
    </w:pPr>
    <w:r w:rsidRPr="005901DC">
      <w:rPr>
        <w:rFonts w:cs="Aharoni"/>
        <w:b/>
        <w:color w:val="595959" w:themeColor="text1" w:themeTint="A6"/>
        <w:sz w:val="16"/>
        <w:szCs w:val="16"/>
      </w:rPr>
      <w:t>ED. LAURO KNOPP (3° ANDAR) – CEP 77.006-022 – PALMAS-TO. CONTATOS: (63) 3218-3264</w:t>
    </w:r>
  </w:p>
  <w:p w:rsidR="00A9135F" w:rsidRPr="001B472B" w:rsidRDefault="00A9135F" w:rsidP="00A9135F">
    <w:pPr>
      <w:pStyle w:val="Rodap"/>
      <w:tabs>
        <w:tab w:val="right" w:pos="7938"/>
      </w:tabs>
      <w:ind w:left="1560" w:right="1134"/>
    </w:pPr>
    <w:r w:rsidRPr="005901DC">
      <w:rPr>
        <w:rFonts w:cs="Aharoni"/>
        <w:b/>
        <w:color w:val="595959" w:themeColor="text1" w:themeTint="A6"/>
        <w:sz w:val="16"/>
        <w:szCs w:val="16"/>
      </w:rPr>
      <w:t>VISA@SAUDE.TO.GOV.BR</w:t>
    </w:r>
    <w:proofErr w:type="gramStart"/>
    <w:r w:rsidRPr="005901DC">
      <w:rPr>
        <w:rFonts w:cs="Aharoni"/>
        <w:b/>
        <w:color w:val="595959" w:themeColor="text1" w:themeTint="A6"/>
        <w:sz w:val="16"/>
        <w:szCs w:val="16"/>
      </w:rPr>
      <w:t xml:space="preserve"> </w:t>
    </w:r>
    <w:r>
      <w:rPr>
        <w:rFonts w:cs="Aharoni"/>
        <w:b/>
        <w:color w:val="595959" w:themeColor="text1" w:themeTint="A6"/>
        <w:sz w:val="16"/>
        <w:szCs w:val="16"/>
      </w:rPr>
      <w:t xml:space="preserve">  </w:t>
    </w:r>
    <w:proofErr w:type="gramEnd"/>
    <w:r>
      <w:rPr>
        <w:rFonts w:cs="Aharoni"/>
        <w:b/>
        <w:color w:val="595959" w:themeColor="text1" w:themeTint="A6"/>
        <w:sz w:val="16"/>
        <w:szCs w:val="16"/>
      </w:rPr>
      <w:t>-  vigilância-to.com.br</w:t>
    </w:r>
  </w:p>
  <w:p w:rsidR="0040773A" w:rsidRPr="00A9135F" w:rsidRDefault="0040773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789" w:rsidRDefault="00441789" w:rsidP="00DC0B62">
      <w:r>
        <w:separator/>
      </w:r>
    </w:p>
  </w:footnote>
  <w:footnote w:type="continuationSeparator" w:id="0">
    <w:p w:rsidR="00441789" w:rsidRDefault="00441789" w:rsidP="00DC0B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73A" w:rsidRDefault="006107C1" w:rsidP="006107C1">
    <w:pPr>
      <w:pStyle w:val="Cabealho"/>
      <w:tabs>
        <w:tab w:val="left" w:pos="2535"/>
        <w:tab w:val="center" w:pos="5097"/>
        <w:tab w:val="left" w:pos="6135"/>
        <w:tab w:val="left" w:pos="6390"/>
      </w:tabs>
      <w:jc w:val="left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0D3CF52C" wp14:editId="769649D6">
              <wp:simplePos x="0" y="0"/>
              <wp:positionH relativeFrom="page">
                <wp:posOffset>4057650</wp:posOffset>
              </wp:positionH>
              <wp:positionV relativeFrom="page">
                <wp:posOffset>200025</wp:posOffset>
              </wp:positionV>
              <wp:extent cx="2409825" cy="416560"/>
              <wp:effectExtent l="0" t="0" r="9525" b="2540"/>
              <wp:wrapNone/>
              <wp:docPr id="1" name="Caixa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982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07C1" w:rsidRDefault="006107C1">
                          <w:pPr>
                            <w:spacing w:before="25" w:line="244" w:lineRule="auto"/>
                            <w:ind w:left="20" w:right="9"/>
                            <w:rPr>
                              <w:rFonts w:ascii="Tahoma" w:hAnsi="Tahoma"/>
                              <w:sz w:val="17"/>
                            </w:rPr>
                          </w:pPr>
                          <w:r>
                            <w:rPr>
                              <w:rFonts w:ascii="Tahoma" w:hAnsi="Tahoma"/>
                              <w:w w:val="105"/>
                              <w:sz w:val="17"/>
                            </w:rPr>
                            <w:t>Praça</w:t>
                          </w:r>
                          <w:r>
                            <w:rPr>
                              <w:rFonts w:ascii="Tahoma" w:hAnsi="Tahoma"/>
                              <w:spacing w:val="-13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105"/>
                              <w:sz w:val="17"/>
                            </w:rPr>
                            <w:t>dos</w:t>
                          </w:r>
                          <w:r>
                            <w:rPr>
                              <w:rFonts w:ascii="Tahoma" w:hAnsi="Tahoma"/>
                              <w:spacing w:val="-14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105"/>
                              <w:sz w:val="17"/>
                            </w:rPr>
                            <w:t>Girassóis,</w:t>
                          </w:r>
                          <w:r>
                            <w:rPr>
                              <w:rFonts w:ascii="Tahoma" w:hAnsi="Tahoma"/>
                              <w:spacing w:val="-14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105"/>
                              <w:sz w:val="17"/>
                            </w:rPr>
                            <w:t>Esplanada</w:t>
                          </w:r>
                          <w:r>
                            <w:rPr>
                              <w:rFonts w:ascii="Tahoma" w:hAnsi="Tahoma"/>
                              <w:spacing w:val="-12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105"/>
                              <w:sz w:val="17"/>
                            </w:rPr>
                            <w:t>das</w:t>
                          </w:r>
                          <w:r>
                            <w:rPr>
                              <w:rFonts w:ascii="Tahoma" w:hAnsi="Tahoma"/>
                              <w:spacing w:val="-13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105"/>
                              <w:sz w:val="17"/>
                            </w:rPr>
                            <w:t>Secretarias,</w:t>
                          </w:r>
                          <w:r>
                            <w:rPr>
                              <w:rFonts w:ascii="Tahoma" w:hAnsi="Tahoma"/>
                              <w:spacing w:val="-13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105"/>
                              <w:sz w:val="17"/>
                            </w:rPr>
                            <w:t>S/N Palmas – Tocantins – CEP:</w:t>
                          </w:r>
                          <w:r>
                            <w:rPr>
                              <w:rFonts w:ascii="Tahoma" w:hAnsi="Tahoma"/>
                              <w:spacing w:val="-11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105"/>
                              <w:sz w:val="17"/>
                            </w:rPr>
                            <w:t>77.001-</w:t>
                          </w:r>
                          <w:proofErr w:type="gramStart"/>
                          <w:r>
                            <w:rPr>
                              <w:rFonts w:ascii="Tahoma" w:hAnsi="Tahoma"/>
                              <w:w w:val="105"/>
                              <w:sz w:val="17"/>
                            </w:rPr>
                            <w:t>906</w:t>
                          </w:r>
                          <w:proofErr w:type="gramEnd"/>
                        </w:p>
                        <w:p w:rsidR="006107C1" w:rsidRDefault="006107C1" w:rsidP="00F7756A">
                          <w:pPr>
                            <w:spacing w:before="4"/>
                            <w:ind w:left="20"/>
                            <w:rPr>
                              <w:rFonts w:ascii="Tahoma"/>
                              <w:sz w:val="17"/>
                            </w:rPr>
                          </w:pPr>
                          <w:r>
                            <w:rPr>
                              <w:rFonts w:ascii="Tahoma"/>
                              <w:w w:val="105"/>
                              <w:sz w:val="17"/>
                            </w:rPr>
                            <w:t>Tel.: +55 63 3218-1700</w:t>
                          </w:r>
                          <w:proofErr w:type="gramStart"/>
                          <w:r w:rsidR="00F7756A">
                            <w:rPr>
                              <w:rFonts w:ascii="Tahoma"/>
                              <w:w w:val="105"/>
                              <w:sz w:val="17"/>
                            </w:rPr>
                            <w:t xml:space="preserve">  </w:t>
                          </w:r>
                          <w:proofErr w:type="gramEnd"/>
                          <w:r>
                            <w:rPr>
                              <w:rFonts w:ascii="Tahoma"/>
                              <w:w w:val="105"/>
                              <w:sz w:val="17"/>
                            </w:rPr>
                            <w:t>saude.to.gov.br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margin-left:319.5pt;margin-top:15.75pt;width:189.75pt;height:32.8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" filled="f" stroked="f">
              <v:textbox inset="0,0,0,0">
                <w:txbxContent>
                  <w:p w:rsidR="006107C1" w:rsidRDefault="006107C1">
                    <w:pPr>
                      <w:spacing w:before="25" w:line="244" w:lineRule="auto"/>
                      <w:ind w:left="20" w:right="9"/>
                      <w:rPr>
                        <w:rFonts w:ascii="Tahoma" w:hAnsi="Tahoma"/>
                        <w:sz w:val="17"/>
                      </w:rPr>
                    </w:pPr>
                    <w:r>
                      <w:rPr>
                        <w:rFonts w:ascii="Tahoma" w:hAnsi="Tahoma"/>
                        <w:w w:val="105"/>
                        <w:sz w:val="17"/>
                      </w:rPr>
                      <w:t>Praça</w:t>
                    </w:r>
                    <w:r>
                      <w:rPr>
                        <w:rFonts w:ascii="Tahoma" w:hAnsi="Tahoma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105"/>
                        <w:sz w:val="17"/>
                      </w:rPr>
                      <w:t>dos</w:t>
                    </w:r>
                    <w:r>
                      <w:rPr>
                        <w:rFonts w:ascii="Tahoma" w:hAnsi="Tahoma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105"/>
                        <w:sz w:val="17"/>
                      </w:rPr>
                      <w:t>Girassóis,</w:t>
                    </w:r>
                    <w:r>
                      <w:rPr>
                        <w:rFonts w:ascii="Tahoma" w:hAnsi="Tahoma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105"/>
                        <w:sz w:val="17"/>
                      </w:rPr>
                      <w:t>Esplanada</w:t>
                    </w:r>
                    <w:r>
                      <w:rPr>
                        <w:rFonts w:ascii="Tahoma" w:hAnsi="Tahoma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105"/>
                        <w:sz w:val="17"/>
                      </w:rPr>
                      <w:t>das</w:t>
                    </w:r>
                    <w:r>
                      <w:rPr>
                        <w:rFonts w:ascii="Tahoma" w:hAnsi="Tahoma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105"/>
                        <w:sz w:val="17"/>
                      </w:rPr>
                      <w:t>Secretarias,</w:t>
                    </w:r>
                    <w:r>
                      <w:rPr>
                        <w:rFonts w:ascii="Tahoma" w:hAnsi="Tahoma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105"/>
                        <w:sz w:val="17"/>
                      </w:rPr>
                      <w:t>S/N Palmas – Tocantins – CEP:</w:t>
                    </w:r>
                    <w:r>
                      <w:rPr>
                        <w:rFonts w:ascii="Tahoma" w:hAnsi="Tahoma"/>
                        <w:spacing w:val="-1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105"/>
                        <w:sz w:val="17"/>
                      </w:rPr>
                      <w:t>77.001-</w:t>
                    </w:r>
                    <w:proofErr w:type="gramStart"/>
                    <w:r>
                      <w:rPr>
                        <w:rFonts w:ascii="Tahoma" w:hAnsi="Tahoma"/>
                        <w:w w:val="105"/>
                        <w:sz w:val="17"/>
                      </w:rPr>
                      <w:t>906</w:t>
                    </w:r>
                    <w:proofErr w:type="gramEnd"/>
                  </w:p>
                  <w:p w:rsidR="006107C1" w:rsidRDefault="006107C1" w:rsidP="00F7756A">
                    <w:pPr>
                      <w:spacing w:before="4"/>
                      <w:ind w:left="20"/>
                      <w:rPr>
                        <w:rFonts w:ascii="Tahoma"/>
                        <w:sz w:val="17"/>
                      </w:rPr>
                    </w:pPr>
                    <w:r>
                      <w:rPr>
                        <w:rFonts w:ascii="Tahoma"/>
                        <w:w w:val="105"/>
                        <w:sz w:val="17"/>
                      </w:rPr>
                      <w:t>Tel.: +55 63 3218-1700</w:t>
                    </w:r>
                    <w:proofErr w:type="gramStart"/>
                    <w:r w:rsidR="00F7756A">
                      <w:rPr>
                        <w:rFonts w:ascii="Tahoma"/>
                        <w:w w:val="105"/>
                        <w:sz w:val="17"/>
                      </w:rPr>
                      <w:t xml:space="preserve">  </w:t>
                    </w:r>
                    <w:proofErr w:type="gramEnd"/>
                    <w:r>
                      <w:rPr>
                        <w:rFonts w:ascii="Tahoma"/>
                        <w:w w:val="105"/>
                        <w:sz w:val="17"/>
                      </w:rPr>
                      <w:t>saude.to.gov.br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pt-BR"/>
      </w:rPr>
      <w:drawing>
        <wp:anchor distT="0" distB="0" distL="0" distR="0" simplePos="0" relativeHeight="251661312" behindDoc="1" locked="0" layoutInCell="1" allowOverlap="1" wp14:anchorId="7E9B8110" wp14:editId="2EB3396D">
          <wp:simplePos x="0" y="0"/>
          <wp:positionH relativeFrom="page">
            <wp:posOffset>1533525</wp:posOffset>
          </wp:positionH>
          <wp:positionV relativeFrom="page">
            <wp:posOffset>114935</wp:posOffset>
          </wp:positionV>
          <wp:extent cx="1790700" cy="585470"/>
          <wp:effectExtent l="0" t="0" r="0" b="5080"/>
          <wp:wrapNone/>
          <wp:docPr id="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90700" cy="585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>
      <w:tab/>
    </w:r>
  </w:p>
  <w:p w:rsidR="0040773A" w:rsidRPr="00F6160B" w:rsidRDefault="0040773A" w:rsidP="00F2767B">
    <w:pPr>
      <w:pStyle w:val="Cabealho"/>
      <w:jc w:val="center"/>
      <w:rPr>
        <w:rFonts w:ascii="Times New Roman" w:hAnsi="Times New Roman"/>
        <w:b/>
        <w:sz w:val="16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C5E36"/>
    <w:multiLevelType w:val="hybridMultilevel"/>
    <w:tmpl w:val="C25853C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15B7A2B"/>
    <w:multiLevelType w:val="hybridMultilevel"/>
    <w:tmpl w:val="31169F6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C3368"/>
    <w:multiLevelType w:val="hybridMultilevel"/>
    <w:tmpl w:val="A0FC547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4A21E4"/>
    <w:multiLevelType w:val="hybridMultilevel"/>
    <w:tmpl w:val="D0C6C54C"/>
    <w:lvl w:ilvl="0" w:tplc="04160015">
      <w:start w:val="1"/>
      <w:numFmt w:val="upperLetter"/>
      <w:lvlText w:val="%1."/>
      <w:lvlJc w:val="left"/>
      <w:pPr>
        <w:ind w:left="5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0" w:hanging="360"/>
      </w:pPr>
    </w:lvl>
    <w:lvl w:ilvl="2" w:tplc="0416001B" w:tentative="1">
      <w:start w:val="1"/>
      <w:numFmt w:val="lowerRoman"/>
      <w:lvlText w:val="%3."/>
      <w:lvlJc w:val="right"/>
      <w:pPr>
        <w:ind w:left="1940" w:hanging="180"/>
      </w:pPr>
    </w:lvl>
    <w:lvl w:ilvl="3" w:tplc="0416000F" w:tentative="1">
      <w:start w:val="1"/>
      <w:numFmt w:val="decimal"/>
      <w:lvlText w:val="%4."/>
      <w:lvlJc w:val="left"/>
      <w:pPr>
        <w:ind w:left="2660" w:hanging="360"/>
      </w:pPr>
    </w:lvl>
    <w:lvl w:ilvl="4" w:tplc="04160019" w:tentative="1">
      <w:start w:val="1"/>
      <w:numFmt w:val="lowerLetter"/>
      <w:lvlText w:val="%5."/>
      <w:lvlJc w:val="left"/>
      <w:pPr>
        <w:ind w:left="3380" w:hanging="360"/>
      </w:pPr>
    </w:lvl>
    <w:lvl w:ilvl="5" w:tplc="0416001B" w:tentative="1">
      <w:start w:val="1"/>
      <w:numFmt w:val="lowerRoman"/>
      <w:lvlText w:val="%6."/>
      <w:lvlJc w:val="right"/>
      <w:pPr>
        <w:ind w:left="4100" w:hanging="180"/>
      </w:pPr>
    </w:lvl>
    <w:lvl w:ilvl="6" w:tplc="0416000F" w:tentative="1">
      <w:start w:val="1"/>
      <w:numFmt w:val="decimal"/>
      <w:lvlText w:val="%7."/>
      <w:lvlJc w:val="left"/>
      <w:pPr>
        <w:ind w:left="4820" w:hanging="360"/>
      </w:pPr>
    </w:lvl>
    <w:lvl w:ilvl="7" w:tplc="04160019" w:tentative="1">
      <w:start w:val="1"/>
      <w:numFmt w:val="lowerLetter"/>
      <w:lvlText w:val="%8."/>
      <w:lvlJc w:val="left"/>
      <w:pPr>
        <w:ind w:left="5540" w:hanging="360"/>
      </w:pPr>
    </w:lvl>
    <w:lvl w:ilvl="8" w:tplc="0416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4">
    <w:nsid w:val="1D371121"/>
    <w:multiLevelType w:val="hybridMultilevel"/>
    <w:tmpl w:val="82CEBE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F01E05"/>
    <w:multiLevelType w:val="multilevel"/>
    <w:tmpl w:val="A7B2F2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6">
    <w:nsid w:val="1FA004A4"/>
    <w:multiLevelType w:val="hybridMultilevel"/>
    <w:tmpl w:val="82C2CD5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8D3D91"/>
    <w:multiLevelType w:val="hybridMultilevel"/>
    <w:tmpl w:val="4B70600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E43E69"/>
    <w:multiLevelType w:val="hybridMultilevel"/>
    <w:tmpl w:val="96BE73F2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D583D85"/>
    <w:multiLevelType w:val="hybridMultilevel"/>
    <w:tmpl w:val="9DD812FE"/>
    <w:lvl w:ilvl="0" w:tplc="0416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0EA3CFA"/>
    <w:multiLevelType w:val="hybridMultilevel"/>
    <w:tmpl w:val="5B8CA79E"/>
    <w:lvl w:ilvl="0" w:tplc="BFE2D582">
      <w:start w:val="1"/>
      <w:numFmt w:val="lowerLetter"/>
      <w:lvlText w:val="%1."/>
      <w:lvlJc w:val="left"/>
      <w:pPr>
        <w:ind w:left="5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0" w:hanging="360"/>
      </w:pPr>
    </w:lvl>
    <w:lvl w:ilvl="2" w:tplc="0416001B" w:tentative="1">
      <w:start w:val="1"/>
      <w:numFmt w:val="lowerRoman"/>
      <w:lvlText w:val="%3."/>
      <w:lvlJc w:val="right"/>
      <w:pPr>
        <w:ind w:left="1940" w:hanging="180"/>
      </w:pPr>
    </w:lvl>
    <w:lvl w:ilvl="3" w:tplc="0416000F" w:tentative="1">
      <w:start w:val="1"/>
      <w:numFmt w:val="decimal"/>
      <w:lvlText w:val="%4."/>
      <w:lvlJc w:val="left"/>
      <w:pPr>
        <w:ind w:left="2660" w:hanging="360"/>
      </w:pPr>
    </w:lvl>
    <w:lvl w:ilvl="4" w:tplc="04160019" w:tentative="1">
      <w:start w:val="1"/>
      <w:numFmt w:val="lowerLetter"/>
      <w:lvlText w:val="%5."/>
      <w:lvlJc w:val="left"/>
      <w:pPr>
        <w:ind w:left="3380" w:hanging="360"/>
      </w:pPr>
    </w:lvl>
    <w:lvl w:ilvl="5" w:tplc="0416001B" w:tentative="1">
      <w:start w:val="1"/>
      <w:numFmt w:val="lowerRoman"/>
      <w:lvlText w:val="%6."/>
      <w:lvlJc w:val="right"/>
      <w:pPr>
        <w:ind w:left="4100" w:hanging="180"/>
      </w:pPr>
    </w:lvl>
    <w:lvl w:ilvl="6" w:tplc="0416000F" w:tentative="1">
      <w:start w:val="1"/>
      <w:numFmt w:val="decimal"/>
      <w:lvlText w:val="%7."/>
      <w:lvlJc w:val="left"/>
      <w:pPr>
        <w:ind w:left="4820" w:hanging="360"/>
      </w:pPr>
    </w:lvl>
    <w:lvl w:ilvl="7" w:tplc="04160019" w:tentative="1">
      <w:start w:val="1"/>
      <w:numFmt w:val="lowerLetter"/>
      <w:lvlText w:val="%8."/>
      <w:lvlJc w:val="left"/>
      <w:pPr>
        <w:ind w:left="5540" w:hanging="360"/>
      </w:pPr>
    </w:lvl>
    <w:lvl w:ilvl="8" w:tplc="0416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1">
    <w:nsid w:val="32CD1C12"/>
    <w:multiLevelType w:val="hybridMultilevel"/>
    <w:tmpl w:val="6D76DB8E"/>
    <w:lvl w:ilvl="0" w:tplc="A05EE5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BD7B4C"/>
    <w:multiLevelType w:val="hybridMultilevel"/>
    <w:tmpl w:val="0EA8AA5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2C756E"/>
    <w:multiLevelType w:val="hybridMultilevel"/>
    <w:tmpl w:val="78DE6C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5D1337"/>
    <w:multiLevelType w:val="hybridMultilevel"/>
    <w:tmpl w:val="78F60B10"/>
    <w:lvl w:ilvl="0" w:tplc="C9403F0A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  <w:color w:val="A6A6A6" w:themeColor="background1" w:themeShade="A6"/>
      </w:rPr>
    </w:lvl>
    <w:lvl w:ilvl="1" w:tplc="0416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5">
    <w:nsid w:val="535B076B"/>
    <w:multiLevelType w:val="hybridMultilevel"/>
    <w:tmpl w:val="8F82E3E6"/>
    <w:lvl w:ilvl="0" w:tplc="04160005">
      <w:start w:val="1"/>
      <w:numFmt w:val="bullet"/>
      <w:lvlText w:val=""/>
      <w:lvlJc w:val="left"/>
      <w:pPr>
        <w:ind w:left="66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6">
    <w:nsid w:val="56251222"/>
    <w:multiLevelType w:val="hybridMultilevel"/>
    <w:tmpl w:val="AAE2423A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B674E88"/>
    <w:multiLevelType w:val="hybridMultilevel"/>
    <w:tmpl w:val="1E20F84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1B114B"/>
    <w:multiLevelType w:val="hybridMultilevel"/>
    <w:tmpl w:val="0B86558C"/>
    <w:lvl w:ilvl="0" w:tplc="0416000F">
      <w:start w:val="1"/>
      <w:numFmt w:val="decimal"/>
      <w:lvlText w:val="%1."/>
      <w:lvlJc w:val="left"/>
      <w:pPr>
        <w:ind w:left="1733" w:hanging="360"/>
      </w:pPr>
    </w:lvl>
    <w:lvl w:ilvl="1" w:tplc="04160019" w:tentative="1">
      <w:start w:val="1"/>
      <w:numFmt w:val="lowerLetter"/>
      <w:lvlText w:val="%2."/>
      <w:lvlJc w:val="left"/>
      <w:pPr>
        <w:ind w:left="2453" w:hanging="360"/>
      </w:pPr>
    </w:lvl>
    <w:lvl w:ilvl="2" w:tplc="0416001B" w:tentative="1">
      <w:start w:val="1"/>
      <w:numFmt w:val="lowerRoman"/>
      <w:lvlText w:val="%3."/>
      <w:lvlJc w:val="right"/>
      <w:pPr>
        <w:ind w:left="3173" w:hanging="180"/>
      </w:pPr>
    </w:lvl>
    <w:lvl w:ilvl="3" w:tplc="5C5EEF1A">
      <w:start w:val="1"/>
      <w:numFmt w:val="decimal"/>
      <w:lvlText w:val="%4."/>
      <w:lvlJc w:val="left"/>
      <w:pPr>
        <w:ind w:left="2629" w:hanging="360"/>
      </w:pPr>
      <w:rPr>
        <w:rFonts w:asciiTheme="minorHAnsi" w:eastAsia="Arial Unicode MS" w:hAnsiTheme="minorHAnsi" w:cstheme="minorHAnsi"/>
        <w:sz w:val="22"/>
      </w:rPr>
    </w:lvl>
    <w:lvl w:ilvl="4" w:tplc="04160019" w:tentative="1">
      <w:start w:val="1"/>
      <w:numFmt w:val="lowerLetter"/>
      <w:lvlText w:val="%5."/>
      <w:lvlJc w:val="left"/>
      <w:pPr>
        <w:ind w:left="4613" w:hanging="360"/>
      </w:pPr>
    </w:lvl>
    <w:lvl w:ilvl="5" w:tplc="0416001B" w:tentative="1">
      <w:start w:val="1"/>
      <w:numFmt w:val="lowerRoman"/>
      <w:lvlText w:val="%6."/>
      <w:lvlJc w:val="right"/>
      <w:pPr>
        <w:ind w:left="5333" w:hanging="180"/>
      </w:pPr>
    </w:lvl>
    <w:lvl w:ilvl="6" w:tplc="0416000F" w:tentative="1">
      <w:start w:val="1"/>
      <w:numFmt w:val="decimal"/>
      <w:lvlText w:val="%7."/>
      <w:lvlJc w:val="left"/>
      <w:pPr>
        <w:ind w:left="6053" w:hanging="360"/>
      </w:pPr>
    </w:lvl>
    <w:lvl w:ilvl="7" w:tplc="04160019" w:tentative="1">
      <w:start w:val="1"/>
      <w:numFmt w:val="lowerLetter"/>
      <w:lvlText w:val="%8."/>
      <w:lvlJc w:val="left"/>
      <w:pPr>
        <w:ind w:left="6773" w:hanging="360"/>
      </w:pPr>
    </w:lvl>
    <w:lvl w:ilvl="8" w:tplc="0416001B" w:tentative="1">
      <w:start w:val="1"/>
      <w:numFmt w:val="lowerRoman"/>
      <w:lvlText w:val="%9."/>
      <w:lvlJc w:val="right"/>
      <w:pPr>
        <w:ind w:left="7493" w:hanging="180"/>
      </w:pPr>
    </w:lvl>
  </w:abstractNum>
  <w:abstractNum w:abstractNumId="19">
    <w:nsid w:val="62A21CB8"/>
    <w:multiLevelType w:val="hybridMultilevel"/>
    <w:tmpl w:val="F8B4A588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68FF4898"/>
    <w:multiLevelType w:val="hybridMultilevel"/>
    <w:tmpl w:val="D8F827F6"/>
    <w:lvl w:ilvl="0" w:tplc="231AEE2E">
      <w:start w:val="1"/>
      <w:numFmt w:val="decimal"/>
      <w:suff w:val="nothing"/>
      <w:lvlText w:val="%1."/>
      <w:lvlJc w:val="left"/>
      <w:pPr>
        <w:ind w:left="643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C829AB"/>
    <w:multiLevelType w:val="hybridMultilevel"/>
    <w:tmpl w:val="51909B3E"/>
    <w:lvl w:ilvl="0" w:tplc="91FCD4C0">
      <w:start w:val="1"/>
      <w:numFmt w:val="decimal"/>
      <w:lvlText w:val="%1."/>
      <w:lvlJc w:val="left"/>
      <w:pPr>
        <w:ind w:left="1560" w:hanging="15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18"/>
  </w:num>
  <w:num w:numId="3">
    <w:abstractNumId w:val="0"/>
  </w:num>
  <w:num w:numId="4">
    <w:abstractNumId w:val="16"/>
  </w:num>
  <w:num w:numId="5">
    <w:abstractNumId w:val="8"/>
  </w:num>
  <w:num w:numId="6">
    <w:abstractNumId w:val="2"/>
  </w:num>
  <w:num w:numId="7">
    <w:abstractNumId w:val="13"/>
  </w:num>
  <w:num w:numId="8">
    <w:abstractNumId w:val="9"/>
  </w:num>
  <w:num w:numId="9">
    <w:abstractNumId w:val="15"/>
  </w:num>
  <w:num w:numId="10">
    <w:abstractNumId w:val="19"/>
  </w:num>
  <w:num w:numId="11">
    <w:abstractNumId w:val="6"/>
  </w:num>
  <w:num w:numId="12">
    <w:abstractNumId w:val="1"/>
  </w:num>
  <w:num w:numId="13">
    <w:abstractNumId w:val="7"/>
  </w:num>
  <w:num w:numId="14">
    <w:abstractNumId w:val="20"/>
  </w:num>
  <w:num w:numId="15">
    <w:abstractNumId w:val="4"/>
  </w:num>
  <w:num w:numId="16">
    <w:abstractNumId w:val="10"/>
  </w:num>
  <w:num w:numId="1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7"/>
  </w:num>
  <w:num w:numId="20">
    <w:abstractNumId w:val="3"/>
  </w:num>
  <w:num w:numId="21">
    <w:abstractNumId w:val="14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 w:cryptProviderType="rsaFull" w:cryptAlgorithmClass="hash" w:cryptAlgorithmType="typeAny" w:cryptAlgorithmSid="4" w:cryptSpinCount="100000" w:hash="WgnNs84EH1f+hGsDb2mkph738Gs=" w:salt="wqMIWtKIRmF8KCRFADUkCA==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9E5"/>
    <w:rsid w:val="00000F71"/>
    <w:rsid w:val="00001B8F"/>
    <w:rsid w:val="00002099"/>
    <w:rsid w:val="00002DB0"/>
    <w:rsid w:val="000036CE"/>
    <w:rsid w:val="00005638"/>
    <w:rsid w:val="000071D9"/>
    <w:rsid w:val="00013CB3"/>
    <w:rsid w:val="00015409"/>
    <w:rsid w:val="00015812"/>
    <w:rsid w:val="00015A9C"/>
    <w:rsid w:val="00015ECD"/>
    <w:rsid w:val="00016925"/>
    <w:rsid w:val="00016E6D"/>
    <w:rsid w:val="00017F8F"/>
    <w:rsid w:val="00023A3F"/>
    <w:rsid w:val="000272AD"/>
    <w:rsid w:val="00030CDD"/>
    <w:rsid w:val="00033854"/>
    <w:rsid w:val="00034C73"/>
    <w:rsid w:val="00036701"/>
    <w:rsid w:val="0004598F"/>
    <w:rsid w:val="00047580"/>
    <w:rsid w:val="00053A28"/>
    <w:rsid w:val="00056350"/>
    <w:rsid w:val="00063BFC"/>
    <w:rsid w:val="000651C4"/>
    <w:rsid w:val="0006629C"/>
    <w:rsid w:val="000668E5"/>
    <w:rsid w:val="00067231"/>
    <w:rsid w:val="00071539"/>
    <w:rsid w:val="000737DE"/>
    <w:rsid w:val="0007465F"/>
    <w:rsid w:val="00074901"/>
    <w:rsid w:val="00075E17"/>
    <w:rsid w:val="00076B5A"/>
    <w:rsid w:val="00076E0C"/>
    <w:rsid w:val="000839D0"/>
    <w:rsid w:val="00085A67"/>
    <w:rsid w:val="00090E4C"/>
    <w:rsid w:val="00094AF3"/>
    <w:rsid w:val="0009514C"/>
    <w:rsid w:val="00096E99"/>
    <w:rsid w:val="000971F7"/>
    <w:rsid w:val="000A1047"/>
    <w:rsid w:val="000A13F6"/>
    <w:rsid w:val="000A1641"/>
    <w:rsid w:val="000A5FEA"/>
    <w:rsid w:val="000A7D93"/>
    <w:rsid w:val="000C4965"/>
    <w:rsid w:val="000C6195"/>
    <w:rsid w:val="000D2E97"/>
    <w:rsid w:val="000D40D4"/>
    <w:rsid w:val="000D52AF"/>
    <w:rsid w:val="000D7AFF"/>
    <w:rsid w:val="000E12D1"/>
    <w:rsid w:val="000E4705"/>
    <w:rsid w:val="000F3DD3"/>
    <w:rsid w:val="000F792E"/>
    <w:rsid w:val="00100091"/>
    <w:rsid w:val="001014EC"/>
    <w:rsid w:val="00102CEA"/>
    <w:rsid w:val="00103426"/>
    <w:rsid w:val="001048EC"/>
    <w:rsid w:val="001121E2"/>
    <w:rsid w:val="00116CC2"/>
    <w:rsid w:val="00117E2B"/>
    <w:rsid w:val="00123B4F"/>
    <w:rsid w:val="00125DCE"/>
    <w:rsid w:val="0013547F"/>
    <w:rsid w:val="00136576"/>
    <w:rsid w:val="0014620E"/>
    <w:rsid w:val="00150583"/>
    <w:rsid w:val="001561EF"/>
    <w:rsid w:val="001567DA"/>
    <w:rsid w:val="00165B86"/>
    <w:rsid w:val="00167269"/>
    <w:rsid w:val="001733EC"/>
    <w:rsid w:val="00174B39"/>
    <w:rsid w:val="00182508"/>
    <w:rsid w:val="00183679"/>
    <w:rsid w:val="00184D6C"/>
    <w:rsid w:val="001857B7"/>
    <w:rsid w:val="0019032E"/>
    <w:rsid w:val="00193281"/>
    <w:rsid w:val="001945DD"/>
    <w:rsid w:val="001A11BF"/>
    <w:rsid w:val="001A1302"/>
    <w:rsid w:val="001A2397"/>
    <w:rsid w:val="001A3F8D"/>
    <w:rsid w:val="001A40DD"/>
    <w:rsid w:val="001A7E33"/>
    <w:rsid w:val="001B1EAE"/>
    <w:rsid w:val="001B492A"/>
    <w:rsid w:val="001C212A"/>
    <w:rsid w:val="001D7BBC"/>
    <w:rsid w:val="001E3CBE"/>
    <w:rsid w:val="001E7F3A"/>
    <w:rsid w:val="001F0BD6"/>
    <w:rsid w:val="001F5A3C"/>
    <w:rsid w:val="001F6F17"/>
    <w:rsid w:val="00201364"/>
    <w:rsid w:val="002025E4"/>
    <w:rsid w:val="00203109"/>
    <w:rsid w:val="00204164"/>
    <w:rsid w:val="00206BAF"/>
    <w:rsid w:val="0021467D"/>
    <w:rsid w:val="00214EA7"/>
    <w:rsid w:val="00221EE0"/>
    <w:rsid w:val="002264E5"/>
    <w:rsid w:val="002306D3"/>
    <w:rsid w:val="002319E4"/>
    <w:rsid w:val="00234691"/>
    <w:rsid w:val="00236698"/>
    <w:rsid w:val="00236C6A"/>
    <w:rsid w:val="0024010C"/>
    <w:rsid w:val="00240870"/>
    <w:rsid w:val="0024092E"/>
    <w:rsid w:val="002451A0"/>
    <w:rsid w:val="00247695"/>
    <w:rsid w:val="00252CFF"/>
    <w:rsid w:val="00253F4A"/>
    <w:rsid w:val="002554B9"/>
    <w:rsid w:val="00255EA7"/>
    <w:rsid w:val="0026123D"/>
    <w:rsid w:val="00261867"/>
    <w:rsid w:val="00261F63"/>
    <w:rsid w:val="0026222D"/>
    <w:rsid w:val="00262A8F"/>
    <w:rsid w:val="00262DB0"/>
    <w:rsid w:val="002643F0"/>
    <w:rsid w:val="002669B6"/>
    <w:rsid w:val="00266E22"/>
    <w:rsid w:val="00273B41"/>
    <w:rsid w:val="002747BF"/>
    <w:rsid w:val="002750C0"/>
    <w:rsid w:val="002848F2"/>
    <w:rsid w:val="002870CE"/>
    <w:rsid w:val="00297BB4"/>
    <w:rsid w:val="002A3698"/>
    <w:rsid w:val="002B59A3"/>
    <w:rsid w:val="002C31D0"/>
    <w:rsid w:val="002C3490"/>
    <w:rsid w:val="002C5021"/>
    <w:rsid w:val="002C5886"/>
    <w:rsid w:val="002D067D"/>
    <w:rsid w:val="002D18D2"/>
    <w:rsid w:val="002D1FAB"/>
    <w:rsid w:val="002D2E91"/>
    <w:rsid w:val="002D43A5"/>
    <w:rsid w:val="002D45D3"/>
    <w:rsid w:val="002D74CD"/>
    <w:rsid w:val="002E2465"/>
    <w:rsid w:val="002E50F8"/>
    <w:rsid w:val="002F1356"/>
    <w:rsid w:val="002F3DCE"/>
    <w:rsid w:val="002F46A1"/>
    <w:rsid w:val="002F7698"/>
    <w:rsid w:val="0030375D"/>
    <w:rsid w:val="003039E9"/>
    <w:rsid w:val="003048A9"/>
    <w:rsid w:val="00304D00"/>
    <w:rsid w:val="00304D1E"/>
    <w:rsid w:val="00305E68"/>
    <w:rsid w:val="00310ABE"/>
    <w:rsid w:val="00311AD7"/>
    <w:rsid w:val="00311F63"/>
    <w:rsid w:val="003148E2"/>
    <w:rsid w:val="00324B25"/>
    <w:rsid w:val="00332C3A"/>
    <w:rsid w:val="00333B36"/>
    <w:rsid w:val="003344AB"/>
    <w:rsid w:val="00334738"/>
    <w:rsid w:val="003360EF"/>
    <w:rsid w:val="00343C39"/>
    <w:rsid w:val="00343FA7"/>
    <w:rsid w:val="00344B0B"/>
    <w:rsid w:val="00352668"/>
    <w:rsid w:val="0036588C"/>
    <w:rsid w:val="00373E69"/>
    <w:rsid w:val="0037634E"/>
    <w:rsid w:val="00376867"/>
    <w:rsid w:val="00377340"/>
    <w:rsid w:val="00380D68"/>
    <w:rsid w:val="003861CA"/>
    <w:rsid w:val="003872DC"/>
    <w:rsid w:val="00394606"/>
    <w:rsid w:val="00397220"/>
    <w:rsid w:val="00397B57"/>
    <w:rsid w:val="003A464E"/>
    <w:rsid w:val="003A60BB"/>
    <w:rsid w:val="003A698A"/>
    <w:rsid w:val="003A6B00"/>
    <w:rsid w:val="003A73DC"/>
    <w:rsid w:val="003B0752"/>
    <w:rsid w:val="003B1855"/>
    <w:rsid w:val="003B2CFE"/>
    <w:rsid w:val="003B3A1D"/>
    <w:rsid w:val="003B4260"/>
    <w:rsid w:val="003E15AD"/>
    <w:rsid w:val="003E1877"/>
    <w:rsid w:val="003E28CF"/>
    <w:rsid w:val="003E3A42"/>
    <w:rsid w:val="003E4301"/>
    <w:rsid w:val="003F0FFA"/>
    <w:rsid w:val="003F2D71"/>
    <w:rsid w:val="003F5FF3"/>
    <w:rsid w:val="004015FD"/>
    <w:rsid w:val="00401FF9"/>
    <w:rsid w:val="004039D1"/>
    <w:rsid w:val="00405078"/>
    <w:rsid w:val="00405294"/>
    <w:rsid w:val="004061CE"/>
    <w:rsid w:val="00406C2D"/>
    <w:rsid w:val="004070A8"/>
    <w:rsid w:val="0040773A"/>
    <w:rsid w:val="00410893"/>
    <w:rsid w:val="004122C8"/>
    <w:rsid w:val="00412B27"/>
    <w:rsid w:val="004138CB"/>
    <w:rsid w:val="00422AA8"/>
    <w:rsid w:val="00422F1C"/>
    <w:rsid w:val="0042378A"/>
    <w:rsid w:val="00426F12"/>
    <w:rsid w:val="00431394"/>
    <w:rsid w:val="004334DB"/>
    <w:rsid w:val="00441789"/>
    <w:rsid w:val="00443A72"/>
    <w:rsid w:val="00445C87"/>
    <w:rsid w:val="0044655F"/>
    <w:rsid w:val="00450696"/>
    <w:rsid w:val="00451B57"/>
    <w:rsid w:val="00457AAA"/>
    <w:rsid w:val="00461B40"/>
    <w:rsid w:val="00462C41"/>
    <w:rsid w:val="0046305A"/>
    <w:rsid w:val="00465488"/>
    <w:rsid w:val="00465693"/>
    <w:rsid w:val="004662E4"/>
    <w:rsid w:val="00473F71"/>
    <w:rsid w:val="0048237D"/>
    <w:rsid w:val="004843B5"/>
    <w:rsid w:val="004A164F"/>
    <w:rsid w:val="004A2E61"/>
    <w:rsid w:val="004B041D"/>
    <w:rsid w:val="004B14AF"/>
    <w:rsid w:val="004B2DBF"/>
    <w:rsid w:val="004B5FA2"/>
    <w:rsid w:val="004B6F73"/>
    <w:rsid w:val="004C0260"/>
    <w:rsid w:val="004C0674"/>
    <w:rsid w:val="004C0FB9"/>
    <w:rsid w:val="004C1C67"/>
    <w:rsid w:val="004C2A2D"/>
    <w:rsid w:val="004C3412"/>
    <w:rsid w:val="004E2973"/>
    <w:rsid w:val="004E49B0"/>
    <w:rsid w:val="004F230C"/>
    <w:rsid w:val="004F26C7"/>
    <w:rsid w:val="004F516C"/>
    <w:rsid w:val="004F6A00"/>
    <w:rsid w:val="00500029"/>
    <w:rsid w:val="00503EC2"/>
    <w:rsid w:val="00506563"/>
    <w:rsid w:val="00507290"/>
    <w:rsid w:val="005110D9"/>
    <w:rsid w:val="0051130B"/>
    <w:rsid w:val="00513B40"/>
    <w:rsid w:val="00515C93"/>
    <w:rsid w:val="005163DD"/>
    <w:rsid w:val="00520C60"/>
    <w:rsid w:val="0053431B"/>
    <w:rsid w:val="00534AA8"/>
    <w:rsid w:val="00537F8C"/>
    <w:rsid w:val="00541ECE"/>
    <w:rsid w:val="00547C0C"/>
    <w:rsid w:val="00551843"/>
    <w:rsid w:val="00556ACA"/>
    <w:rsid w:val="0055726C"/>
    <w:rsid w:val="00560B8E"/>
    <w:rsid w:val="0056276F"/>
    <w:rsid w:val="00566A06"/>
    <w:rsid w:val="00570664"/>
    <w:rsid w:val="005716B3"/>
    <w:rsid w:val="00571F65"/>
    <w:rsid w:val="00576085"/>
    <w:rsid w:val="00577246"/>
    <w:rsid w:val="0057743D"/>
    <w:rsid w:val="005778BF"/>
    <w:rsid w:val="00581BB0"/>
    <w:rsid w:val="00583CA0"/>
    <w:rsid w:val="005859AA"/>
    <w:rsid w:val="00586481"/>
    <w:rsid w:val="005900EC"/>
    <w:rsid w:val="00590AE4"/>
    <w:rsid w:val="00593558"/>
    <w:rsid w:val="00593A36"/>
    <w:rsid w:val="005A0D5A"/>
    <w:rsid w:val="005A1605"/>
    <w:rsid w:val="005A5F0B"/>
    <w:rsid w:val="005A605F"/>
    <w:rsid w:val="005A61C8"/>
    <w:rsid w:val="005B3A3E"/>
    <w:rsid w:val="005B5595"/>
    <w:rsid w:val="005B7F57"/>
    <w:rsid w:val="005C41A5"/>
    <w:rsid w:val="005C55B6"/>
    <w:rsid w:val="005D3507"/>
    <w:rsid w:val="005D5E1B"/>
    <w:rsid w:val="005E1980"/>
    <w:rsid w:val="005E5020"/>
    <w:rsid w:val="005E5D9F"/>
    <w:rsid w:val="005F2378"/>
    <w:rsid w:val="005F2698"/>
    <w:rsid w:val="005F50EC"/>
    <w:rsid w:val="005F58D7"/>
    <w:rsid w:val="0060396F"/>
    <w:rsid w:val="0060535C"/>
    <w:rsid w:val="006060F6"/>
    <w:rsid w:val="0060676E"/>
    <w:rsid w:val="00607CDB"/>
    <w:rsid w:val="00607F59"/>
    <w:rsid w:val="006107C1"/>
    <w:rsid w:val="00614215"/>
    <w:rsid w:val="00614BA8"/>
    <w:rsid w:val="0061760E"/>
    <w:rsid w:val="00620037"/>
    <w:rsid w:val="006204A6"/>
    <w:rsid w:val="00622FC1"/>
    <w:rsid w:val="00624560"/>
    <w:rsid w:val="00624F7E"/>
    <w:rsid w:val="00627134"/>
    <w:rsid w:val="00631976"/>
    <w:rsid w:val="00631F82"/>
    <w:rsid w:val="00632AD8"/>
    <w:rsid w:val="00637D35"/>
    <w:rsid w:val="00640657"/>
    <w:rsid w:val="00643297"/>
    <w:rsid w:val="00647712"/>
    <w:rsid w:val="006507BA"/>
    <w:rsid w:val="00650938"/>
    <w:rsid w:val="00651A50"/>
    <w:rsid w:val="0065212E"/>
    <w:rsid w:val="00652891"/>
    <w:rsid w:val="00653838"/>
    <w:rsid w:val="0065433A"/>
    <w:rsid w:val="006557A1"/>
    <w:rsid w:val="00660586"/>
    <w:rsid w:val="00660BB4"/>
    <w:rsid w:val="0066325E"/>
    <w:rsid w:val="0066494E"/>
    <w:rsid w:val="0067038F"/>
    <w:rsid w:val="00671943"/>
    <w:rsid w:val="00682C06"/>
    <w:rsid w:val="0068505E"/>
    <w:rsid w:val="0069068C"/>
    <w:rsid w:val="00695D81"/>
    <w:rsid w:val="006A32E5"/>
    <w:rsid w:val="006A39CD"/>
    <w:rsid w:val="006A75CB"/>
    <w:rsid w:val="006B4BC1"/>
    <w:rsid w:val="006C25F1"/>
    <w:rsid w:val="006C2936"/>
    <w:rsid w:val="006C372B"/>
    <w:rsid w:val="006C6155"/>
    <w:rsid w:val="006C76FA"/>
    <w:rsid w:val="006C7A58"/>
    <w:rsid w:val="006D0780"/>
    <w:rsid w:val="006D36AB"/>
    <w:rsid w:val="006D4E78"/>
    <w:rsid w:val="006E1955"/>
    <w:rsid w:val="006E2542"/>
    <w:rsid w:val="006E7BD4"/>
    <w:rsid w:val="006F0AF0"/>
    <w:rsid w:val="006F4090"/>
    <w:rsid w:val="006F5354"/>
    <w:rsid w:val="00700C59"/>
    <w:rsid w:val="007010CE"/>
    <w:rsid w:val="00703CCA"/>
    <w:rsid w:val="00705729"/>
    <w:rsid w:val="00706CF1"/>
    <w:rsid w:val="007139D6"/>
    <w:rsid w:val="00715C52"/>
    <w:rsid w:val="00720432"/>
    <w:rsid w:val="00722D40"/>
    <w:rsid w:val="00730456"/>
    <w:rsid w:val="0073053F"/>
    <w:rsid w:val="00731082"/>
    <w:rsid w:val="0073177F"/>
    <w:rsid w:val="00732704"/>
    <w:rsid w:val="00732DB6"/>
    <w:rsid w:val="00733D35"/>
    <w:rsid w:val="007361EA"/>
    <w:rsid w:val="007424A2"/>
    <w:rsid w:val="00745602"/>
    <w:rsid w:val="007457BA"/>
    <w:rsid w:val="00745BAC"/>
    <w:rsid w:val="007544B1"/>
    <w:rsid w:val="00757323"/>
    <w:rsid w:val="007622E4"/>
    <w:rsid w:val="007707D1"/>
    <w:rsid w:val="00772141"/>
    <w:rsid w:val="00772CE1"/>
    <w:rsid w:val="00773375"/>
    <w:rsid w:val="0078389E"/>
    <w:rsid w:val="007859C8"/>
    <w:rsid w:val="00791CCF"/>
    <w:rsid w:val="007A4227"/>
    <w:rsid w:val="007A4B74"/>
    <w:rsid w:val="007A7081"/>
    <w:rsid w:val="007A708C"/>
    <w:rsid w:val="007A7C83"/>
    <w:rsid w:val="007B6278"/>
    <w:rsid w:val="007B766D"/>
    <w:rsid w:val="007C268D"/>
    <w:rsid w:val="007C2893"/>
    <w:rsid w:val="007C561D"/>
    <w:rsid w:val="007D0265"/>
    <w:rsid w:val="007D0A23"/>
    <w:rsid w:val="007D2624"/>
    <w:rsid w:val="007D28FC"/>
    <w:rsid w:val="007D4C1D"/>
    <w:rsid w:val="007D5A3D"/>
    <w:rsid w:val="007D6CD7"/>
    <w:rsid w:val="007D7A32"/>
    <w:rsid w:val="007D7ED1"/>
    <w:rsid w:val="007E4497"/>
    <w:rsid w:val="007E54E2"/>
    <w:rsid w:val="007E62D6"/>
    <w:rsid w:val="007E6CA6"/>
    <w:rsid w:val="007E7E6C"/>
    <w:rsid w:val="007F0D4E"/>
    <w:rsid w:val="007F16FA"/>
    <w:rsid w:val="007F1B2D"/>
    <w:rsid w:val="007F21BA"/>
    <w:rsid w:val="007F24C5"/>
    <w:rsid w:val="007F49A6"/>
    <w:rsid w:val="007F747C"/>
    <w:rsid w:val="0080000D"/>
    <w:rsid w:val="00801B1C"/>
    <w:rsid w:val="00802D46"/>
    <w:rsid w:val="00803586"/>
    <w:rsid w:val="0081123A"/>
    <w:rsid w:val="00812E45"/>
    <w:rsid w:val="00815002"/>
    <w:rsid w:val="00820D65"/>
    <w:rsid w:val="00825747"/>
    <w:rsid w:val="00827C72"/>
    <w:rsid w:val="008312F3"/>
    <w:rsid w:val="008400F0"/>
    <w:rsid w:val="00843591"/>
    <w:rsid w:val="008477A2"/>
    <w:rsid w:val="00847DAD"/>
    <w:rsid w:val="00851D5F"/>
    <w:rsid w:val="00852746"/>
    <w:rsid w:val="00853C16"/>
    <w:rsid w:val="00854BE3"/>
    <w:rsid w:val="008553D2"/>
    <w:rsid w:val="0085781D"/>
    <w:rsid w:val="00861055"/>
    <w:rsid w:val="00862387"/>
    <w:rsid w:val="008648A7"/>
    <w:rsid w:val="008664E5"/>
    <w:rsid w:val="008674CD"/>
    <w:rsid w:val="0087094F"/>
    <w:rsid w:val="00873800"/>
    <w:rsid w:val="00874A41"/>
    <w:rsid w:val="00885702"/>
    <w:rsid w:val="00887D21"/>
    <w:rsid w:val="00891BBD"/>
    <w:rsid w:val="00891D4A"/>
    <w:rsid w:val="00893EF0"/>
    <w:rsid w:val="008959CD"/>
    <w:rsid w:val="00896A12"/>
    <w:rsid w:val="008A0C95"/>
    <w:rsid w:val="008A5A38"/>
    <w:rsid w:val="008A70B5"/>
    <w:rsid w:val="008B4E62"/>
    <w:rsid w:val="008C07BB"/>
    <w:rsid w:val="008C3537"/>
    <w:rsid w:val="008C3B75"/>
    <w:rsid w:val="008C7224"/>
    <w:rsid w:val="008D09A6"/>
    <w:rsid w:val="008D29C6"/>
    <w:rsid w:val="008E43A0"/>
    <w:rsid w:val="008E44E5"/>
    <w:rsid w:val="008E605B"/>
    <w:rsid w:val="008E7D7D"/>
    <w:rsid w:val="008F3445"/>
    <w:rsid w:val="00900010"/>
    <w:rsid w:val="00906F89"/>
    <w:rsid w:val="00911EAA"/>
    <w:rsid w:val="009120CE"/>
    <w:rsid w:val="00917099"/>
    <w:rsid w:val="00920766"/>
    <w:rsid w:val="009216AF"/>
    <w:rsid w:val="00921790"/>
    <w:rsid w:val="00922470"/>
    <w:rsid w:val="009231F9"/>
    <w:rsid w:val="0092539E"/>
    <w:rsid w:val="00931440"/>
    <w:rsid w:val="00931E53"/>
    <w:rsid w:val="00931FB4"/>
    <w:rsid w:val="009326CE"/>
    <w:rsid w:val="00935FA2"/>
    <w:rsid w:val="00945C18"/>
    <w:rsid w:val="00951E52"/>
    <w:rsid w:val="009522F4"/>
    <w:rsid w:val="00955E3D"/>
    <w:rsid w:val="009608F2"/>
    <w:rsid w:val="00967FB1"/>
    <w:rsid w:val="009703D0"/>
    <w:rsid w:val="00973AFF"/>
    <w:rsid w:val="0097769F"/>
    <w:rsid w:val="009814C9"/>
    <w:rsid w:val="00983FF0"/>
    <w:rsid w:val="00984C95"/>
    <w:rsid w:val="00984F51"/>
    <w:rsid w:val="009859A6"/>
    <w:rsid w:val="009861CC"/>
    <w:rsid w:val="00993D02"/>
    <w:rsid w:val="00996531"/>
    <w:rsid w:val="009971BF"/>
    <w:rsid w:val="009A066D"/>
    <w:rsid w:val="009A1C1B"/>
    <w:rsid w:val="009A5DFD"/>
    <w:rsid w:val="009B32D5"/>
    <w:rsid w:val="009B34B8"/>
    <w:rsid w:val="009B4696"/>
    <w:rsid w:val="009B66B4"/>
    <w:rsid w:val="009B781F"/>
    <w:rsid w:val="009B7F2B"/>
    <w:rsid w:val="009C0125"/>
    <w:rsid w:val="009D239D"/>
    <w:rsid w:val="009D28CE"/>
    <w:rsid w:val="009D293D"/>
    <w:rsid w:val="009D3B77"/>
    <w:rsid w:val="009D6100"/>
    <w:rsid w:val="009D6F4C"/>
    <w:rsid w:val="009D70A5"/>
    <w:rsid w:val="009E1F75"/>
    <w:rsid w:val="009E3179"/>
    <w:rsid w:val="009E6877"/>
    <w:rsid w:val="00A017FB"/>
    <w:rsid w:val="00A12ABE"/>
    <w:rsid w:val="00A13002"/>
    <w:rsid w:val="00A1364C"/>
    <w:rsid w:val="00A140E8"/>
    <w:rsid w:val="00A159B1"/>
    <w:rsid w:val="00A15D18"/>
    <w:rsid w:val="00A2247D"/>
    <w:rsid w:val="00A2663E"/>
    <w:rsid w:val="00A34A46"/>
    <w:rsid w:val="00A35892"/>
    <w:rsid w:val="00A370DD"/>
    <w:rsid w:val="00A40C07"/>
    <w:rsid w:val="00A42E34"/>
    <w:rsid w:val="00A451EE"/>
    <w:rsid w:val="00A470F3"/>
    <w:rsid w:val="00A511E0"/>
    <w:rsid w:val="00A525B2"/>
    <w:rsid w:val="00A52E0D"/>
    <w:rsid w:val="00A52E57"/>
    <w:rsid w:val="00A558D3"/>
    <w:rsid w:val="00A56F7B"/>
    <w:rsid w:val="00A60604"/>
    <w:rsid w:val="00A64CF0"/>
    <w:rsid w:val="00A65F88"/>
    <w:rsid w:val="00A66283"/>
    <w:rsid w:val="00A70B5D"/>
    <w:rsid w:val="00A73351"/>
    <w:rsid w:val="00A7653A"/>
    <w:rsid w:val="00A7791B"/>
    <w:rsid w:val="00A81CED"/>
    <w:rsid w:val="00A84449"/>
    <w:rsid w:val="00A9135F"/>
    <w:rsid w:val="00A9417F"/>
    <w:rsid w:val="00A947B1"/>
    <w:rsid w:val="00A94813"/>
    <w:rsid w:val="00A97D26"/>
    <w:rsid w:val="00AA08BA"/>
    <w:rsid w:val="00AA09D5"/>
    <w:rsid w:val="00AA3001"/>
    <w:rsid w:val="00AA366E"/>
    <w:rsid w:val="00AA4892"/>
    <w:rsid w:val="00AB0817"/>
    <w:rsid w:val="00AB1F40"/>
    <w:rsid w:val="00AB34AA"/>
    <w:rsid w:val="00AB5DBB"/>
    <w:rsid w:val="00AB6380"/>
    <w:rsid w:val="00AB6E4E"/>
    <w:rsid w:val="00AB7FD8"/>
    <w:rsid w:val="00AC11CB"/>
    <w:rsid w:val="00AC4338"/>
    <w:rsid w:val="00AD394D"/>
    <w:rsid w:val="00AE4DCB"/>
    <w:rsid w:val="00AE787D"/>
    <w:rsid w:val="00AE7FCA"/>
    <w:rsid w:val="00AF1239"/>
    <w:rsid w:val="00AF4004"/>
    <w:rsid w:val="00AF6067"/>
    <w:rsid w:val="00AF629D"/>
    <w:rsid w:val="00AF6A3C"/>
    <w:rsid w:val="00AF78CB"/>
    <w:rsid w:val="00AF7AC8"/>
    <w:rsid w:val="00B017A8"/>
    <w:rsid w:val="00B01C53"/>
    <w:rsid w:val="00B03D5C"/>
    <w:rsid w:val="00B0573B"/>
    <w:rsid w:val="00B05C4C"/>
    <w:rsid w:val="00B109DE"/>
    <w:rsid w:val="00B11C6E"/>
    <w:rsid w:val="00B11EF1"/>
    <w:rsid w:val="00B14F91"/>
    <w:rsid w:val="00B16EE9"/>
    <w:rsid w:val="00B170F4"/>
    <w:rsid w:val="00B2072D"/>
    <w:rsid w:val="00B26776"/>
    <w:rsid w:val="00B355B0"/>
    <w:rsid w:val="00B37625"/>
    <w:rsid w:val="00B37DEE"/>
    <w:rsid w:val="00B37E5A"/>
    <w:rsid w:val="00B43DBE"/>
    <w:rsid w:val="00B43EFA"/>
    <w:rsid w:val="00B53D49"/>
    <w:rsid w:val="00B53FE3"/>
    <w:rsid w:val="00B60118"/>
    <w:rsid w:val="00B62632"/>
    <w:rsid w:val="00B62C35"/>
    <w:rsid w:val="00B630AF"/>
    <w:rsid w:val="00B648F4"/>
    <w:rsid w:val="00B72A29"/>
    <w:rsid w:val="00B741CF"/>
    <w:rsid w:val="00B76AA5"/>
    <w:rsid w:val="00B81AFC"/>
    <w:rsid w:val="00B834BE"/>
    <w:rsid w:val="00B86DC8"/>
    <w:rsid w:val="00B97A5C"/>
    <w:rsid w:val="00BA4663"/>
    <w:rsid w:val="00BA633C"/>
    <w:rsid w:val="00BA66F2"/>
    <w:rsid w:val="00BA6A36"/>
    <w:rsid w:val="00BA7D0B"/>
    <w:rsid w:val="00BB178F"/>
    <w:rsid w:val="00BC045A"/>
    <w:rsid w:val="00BC0D4B"/>
    <w:rsid w:val="00BC4E28"/>
    <w:rsid w:val="00BC56AF"/>
    <w:rsid w:val="00BD02CE"/>
    <w:rsid w:val="00BD1E14"/>
    <w:rsid w:val="00BD70C8"/>
    <w:rsid w:val="00BE06C7"/>
    <w:rsid w:val="00BE1197"/>
    <w:rsid w:val="00BE1F0A"/>
    <w:rsid w:val="00BE20C7"/>
    <w:rsid w:val="00BE42BF"/>
    <w:rsid w:val="00C00F8B"/>
    <w:rsid w:val="00C06A18"/>
    <w:rsid w:val="00C072B9"/>
    <w:rsid w:val="00C074A8"/>
    <w:rsid w:val="00C1218A"/>
    <w:rsid w:val="00C123D9"/>
    <w:rsid w:val="00C150C4"/>
    <w:rsid w:val="00C205AA"/>
    <w:rsid w:val="00C253F3"/>
    <w:rsid w:val="00C27A37"/>
    <w:rsid w:val="00C27E37"/>
    <w:rsid w:val="00C31681"/>
    <w:rsid w:val="00C32294"/>
    <w:rsid w:val="00C43EE3"/>
    <w:rsid w:val="00C4674F"/>
    <w:rsid w:val="00C5228F"/>
    <w:rsid w:val="00C56343"/>
    <w:rsid w:val="00C66F38"/>
    <w:rsid w:val="00C70E38"/>
    <w:rsid w:val="00C73EEF"/>
    <w:rsid w:val="00C75658"/>
    <w:rsid w:val="00C7685C"/>
    <w:rsid w:val="00C817A7"/>
    <w:rsid w:val="00C82418"/>
    <w:rsid w:val="00C85867"/>
    <w:rsid w:val="00C86001"/>
    <w:rsid w:val="00C862AA"/>
    <w:rsid w:val="00C8756B"/>
    <w:rsid w:val="00C911B9"/>
    <w:rsid w:val="00C91400"/>
    <w:rsid w:val="00C91F98"/>
    <w:rsid w:val="00CA0BBF"/>
    <w:rsid w:val="00CA322F"/>
    <w:rsid w:val="00CA4839"/>
    <w:rsid w:val="00CA629B"/>
    <w:rsid w:val="00CB3B1E"/>
    <w:rsid w:val="00CB61B7"/>
    <w:rsid w:val="00CB62F2"/>
    <w:rsid w:val="00CC3132"/>
    <w:rsid w:val="00CC4FA4"/>
    <w:rsid w:val="00CC6D5C"/>
    <w:rsid w:val="00CD0ACF"/>
    <w:rsid w:val="00CD27F2"/>
    <w:rsid w:val="00CD4CF6"/>
    <w:rsid w:val="00CD6F78"/>
    <w:rsid w:val="00CE1AD8"/>
    <w:rsid w:val="00CE391C"/>
    <w:rsid w:val="00CE4991"/>
    <w:rsid w:val="00CE6898"/>
    <w:rsid w:val="00CE69D2"/>
    <w:rsid w:val="00CE6DDA"/>
    <w:rsid w:val="00CE7E84"/>
    <w:rsid w:val="00CF397D"/>
    <w:rsid w:val="00CF66D0"/>
    <w:rsid w:val="00D04B4A"/>
    <w:rsid w:val="00D04CD3"/>
    <w:rsid w:val="00D0602F"/>
    <w:rsid w:val="00D07E01"/>
    <w:rsid w:val="00D16E11"/>
    <w:rsid w:val="00D21D77"/>
    <w:rsid w:val="00D260BB"/>
    <w:rsid w:val="00D27188"/>
    <w:rsid w:val="00D30117"/>
    <w:rsid w:val="00D328C7"/>
    <w:rsid w:val="00D3324B"/>
    <w:rsid w:val="00D33DB8"/>
    <w:rsid w:val="00D34ED8"/>
    <w:rsid w:val="00D36507"/>
    <w:rsid w:val="00D45298"/>
    <w:rsid w:val="00D4645D"/>
    <w:rsid w:val="00D47DAD"/>
    <w:rsid w:val="00D526C3"/>
    <w:rsid w:val="00D532FE"/>
    <w:rsid w:val="00D57ED0"/>
    <w:rsid w:val="00D60AB5"/>
    <w:rsid w:val="00D64017"/>
    <w:rsid w:val="00D65CC7"/>
    <w:rsid w:val="00D65EFC"/>
    <w:rsid w:val="00D73F1E"/>
    <w:rsid w:val="00D765AB"/>
    <w:rsid w:val="00D80D66"/>
    <w:rsid w:val="00D8106F"/>
    <w:rsid w:val="00D83D43"/>
    <w:rsid w:val="00D85C64"/>
    <w:rsid w:val="00D951BD"/>
    <w:rsid w:val="00D95F1F"/>
    <w:rsid w:val="00D967FD"/>
    <w:rsid w:val="00D970CC"/>
    <w:rsid w:val="00DA10F4"/>
    <w:rsid w:val="00DA5546"/>
    <w:rsid w:val="00DA5EF5"/>
    <w:rsid w:val="00DB1C51"/>
    <w:rsid w:val="00DB77D6"/>
    <w:rsid w:val="00DB78B6"/>
    <w:rsid w:val="00DC0094"/>
    <w:rsid w:val="00DC0B62"/>
    <w:rsid w:val="00DC0C79"/>
    <w:rsid w:val="00DD3C30"/>
    <w:rsid w:val="00DD499F"/>
    <w:rsid w:val="00DD6558"/>
    <w:rsid w:val="00DD78BC"/>
    <w:rsid w:val="00DE093B"/>
    <w:rsid w:val="00DE1181"/>
    <w:rsid w:val="00DE11F7"/>
    <w:rsid w:val="00DE5062"/>
    <w:rsid w:val="00DE53D9"/>
    <w:rsid w:val="00DE6587"/>
    <w:rsid w:val="00DF00D2"/>
    <w:rsid w:val="00DF05BE"/>
    <w:rsid w:val="00DF1B86"/>
    <w:rsid w:val="00DF76A6"/>
    <w:rsid w:val="00E012AA"/>
    <w:rsid w:val="00E015A3"/>
    <w:rsid w:val="00E029B6"/>
    <w:rsid w:val="00E02D69"/>
    <w:rsid w:val="00E04229"/>
    <w:rsid w:val="00E04C99"/>
    <w:rsid w:val="00E102CE"/>
    <w:rsid w:val="00E10793"/>
    <w:rsid w:val="00E209D2"/>
    <w:rsid w:val="00E2159C"/>
    <w:rsid w:val="00E22B32"/>
    <w:rsid w:val="00E22F66"/>
    <w:rsid w:val="00E24B82"/>
    <w:rsid w:val="00E32905"/>
    <w:rsid w:val="00E3312F"/>
    <w:rsid w:val="00E33264"/>
    <w:rsid w:val="00E37CAF"/>
    <w:rsid w:val="00E41E99"/>
    <w:rsid w:val="00E5112D"/>
    <w:rsid w:val="00E5189E"/>
    <w:rsid w:val="00E525E8"/>
    <w:rsid w:val="00E543FE"/>
    <w:rsid w:val="00E567DF"/>
    <w:rsid w:val="00E61C51"/>
    <w:rsid w:val="00E620B4"/>
    <w:rsid w:val="00E66FAC"/>
    <w:rsid w:val="00E6778F"/>
    <w:rsid w:val="00E7079F"/>
    <w:rsid w:val="00E71037"/>
    <w:rsid w:val="00E711D7"/>
    <w:rsid w:val="00E73210"/>
    <w:rsid w:val="00E77B50"/>
    <w:rsid w:val="00E8671C"/>
    <w:rsid w:val="00E9098B"/>
    <w:rsid w:val="00E92483"/>
    <w:rsid w:val="00E948CD"/>
    <w:rsid w:val="00E9525F"/>
    <w:rsid w:val="00E95861"/>
    <w:rsid w:val="00EA3BF0"/>
    <w:rsid w:val="00EA77F2"/>
    <w:rsid w:val="00EB09E5"/>
    <w:rsid w:val="00EB2D9A"/>
    <w:rsid w:val="00EB6E19"/>
    <w:rsid w:val="00EB703B"/>
    <w:rsid w:val="00EC0F87"/>
    <w:rsid w:val="00EC283F"/>
    <w:rsid w:val="00EC327C"/>
    <w:rsid w:val="00EC3A63"/>
    <w:rsid w:val="00EC5020"/>
    <w:rsid w:val="00EC6AFE"/>
    <w:rsid w:val="00ED1715"/>
    <w:rsid w:val="00ED257C"/>
    <w:rsid w:val="00ED2D8D"/>
    <w:rsid w:val="00ED7932"/>
    <w:rsid w:val="00ED7ABC"/>
    <w:rsid w:val="00EE1BF3"/>
    <w:rsid w:val="00EF0B19"/>
    <w:rsid w:val="00F02D5A"/>
    <w:rsid w:val="00F05C9F"/>
    <w:rsid w:val="00F165A1"/>
    <w:rsid w:val="00F2278B"/>
    <w:rsid w:val="00F23DB4"/>
    <w:rsid w:val="00F24CFA"/>
    <w:rsid w:val="00F271AC"/>
    <w:rsid w:val="00F2738D"/>
    <w:rsid w:val="00F2767B"/>
    <w:rsid w:val="00F441D9"/>
    <w:rsid w:val="00F505A1"/>
    <w:rsid w:val="00F53841"/>
    <w:rsid w:val="00F55865"/>
    <w:rsid w:val="00F5662B"/>
    <w:rsid w:val="00F56FC7"/>
    <w:rsid w:val="00F6160B"/>
    <w:rsid w:val="00F643AB"/>
    <w:rsid w:val="00F658DF"/>
    <w:rsid w:val="00F705EB"/>
    <w:rsid w:val="00F710AA"/>
    <w:rsid w:val="00F7756A"/>
    <w:rsid w:val="00F802D2"/>
    <w:rsid w:val="00F809AB"/>
    <w:rsid w:val="00F8496A"/>
    <w:rsid w:val="00F85652"/>
    <w:rsid w:val="00F90848"/>
    <w:rsid w:val="00F92ADA"/>
    <w:rsid w:val="00F92DA1"/>
    <w:rsid w:val="00F950C0"/>
    <w:rsid w:val="00F95A79"/>
    <w:rsid w:val="00F96DA8"/>
    <w:rsid w:val="00FA1442"/>
    <w:rsid w:val="00FA2166"/>
    <w:rsid w:val="00FA4F07"/>
    <w:rsid w:val="00FB5452"/>
    <w:rsid w:val="00FB7253"/>
    <w:rsid w:val="00FB73A6"/>
    <w:rsid w:val="00FC049B"/>
    <w:rsid w:val="00FC11F4"/>
    <w:rsid w:val="00FC4132"/>
    <w:rsid w:val="00FD5AEC"/>
    <w:rsid w:val="00FD6D68"/>
    <w:rsid w:val="00FD6DF3"/>
    <w:rsid w:val="00FE0B00"/>
    <w:rsid w:val="00FE2ECB"/>
    <w:rsid w:val="00FE42D5"/>
    <w:rsid w:val="00FE59DE"/>
    <w:rsid w:val="00FE6998"/>
    <w:rsid w:val="00FF1D9F"/>
    <w:rsid w:val="00FF1E6F"/>
    <w:rsid w:val="00FF477D"/>
    <w:rsid w:val="00FF6165"/>
    <w:rsid w:val="00FF6C56"/>
    <w:rsid w:val="00FF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after="24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938"/>
    <w:pPr>
      <w:spacing w:after="0" w:line="240" w:lineRule="auto"/>
      <w:jc w:val="left"/>
    </w:pPr>
    <w:rPr>
      <w:rFonts w:ascii="Times New Roman" w:eastAsia="Times New Roman" w:hAnsi="Times New Roman"/>
      <w:sz w:val="24"/>
      <w:szCs w:val="24"/>
    </w:rPr>
  </w:style>
  <w:style w:type="paragraph" w:styleId="Ttulo2">
    <w:name w:val="heading 2"/>
    <w:basedOn w:val="Normal"/>
    <w:next w:val="Normal"/>
    <w:link w:val="Ttulo2Char"/>
    <w:unhideWhenUsed/>
    <w:qFormat/>
    <w:rsid w:val="0065433A"/>
    <w:pPr>
      <w:keepNext/>
      <w:outlineLvl w:val="1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C0B62"/>
    <w:pPr>
      <w:tabs>
        <w:tab w:val="center" w:pos="4513"/>
        <w:tab w:val="right" w:pos="9026"/>
      </w:tabs>
      <w:jc w:val="both"/>
    </w:pPr>
    <w:rPr>
      <w:rFonts w:ascii="Calibri" w:eastAsia="Calibri" w:hAnsi="Calibr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DC0B62"/>
  </w:style>
  <w:style w:type="paragraph" w:styleId="Rodap">
    <w:name w:val="footer"/>
    <w:basedOn w:val="Normal"/>
    <w:link w:val="RodapChar"/>
    <w:unhideWhenUsed/>
    <w:rsid w:val="00DC0B62"/>
    <w:pPr>
      <w:tabs>
        <w:tab w:val="center" w:pos="4513"/>
        <w:tab w:val="right" w:pos="9026"/>
      </w:tabs>
      <w:jc w:val="both"/>
    </w:pPr>
    <w:rPr>
      <w:rFonts w:ascii="Calibri" w:eastAsia="Calibri" w:hAnsi="Calibr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rsid w:val="00DC0B62"/>
  </w:style>
  <w:style w:type="paragraph" w:styleId="Textodebalo">
    <w:name w:val="Balloon Text"/>
    <w:basedOn w:val="Normal"/>
    <w:link w:val="TextodebaloChar"/>
    <w:uiPriority w:val="99"/>
    <w:semiHidden/>
    <w:unhideWhenUsed/>
    <w:rsid w:val="00DC0B62"/>
    <w:pPr>
      <w:jc w:val="both"/>
    </w:pPr>
    <w:rPr>
      <w:rFonts w:ascii="Tahoma" w:eastAsia="Calibri" w:hAnsi="Tahoma"/>
      <w:sz w:val="16"/>
      <w:szCs w:val="16"/>
      <w:lang w:eastAsia="en-US"/>
    </w:rPr>
  </w:style>
  <w:style w:type="character" w:customStyle="1" w:styleId="TextodebaloChar">
    <w:name w:val="Texto de balão Char"/>
    <w:link w:val="Textodebalo"/>
    <w:uiPriority w:val="99"/>
    <w:semiHidden/>
    <w:rsid w:val="00DC0B62"/>
    <w:rPr>
      <w:rFonts w:ascii="Tahoma" w:hAnsi="Tahoma" w:cs="Tahoma"/>
      <w:sz w:val="16"/>
      <w:szCs w:val="16"/>
    </w:rPr>
  </w:style>
  <w:style w:type="character" w:styleId="TtulodoLivro">
    <w:name w:val="Book Title"/>
    <w:basedOn w:val="Fontepargpadro"/>
    <w:uiPriority w:val="33"/>
    <w:qFormat/>
    <w:rsid w:val="00DB77D6"/>
    <w:rPr>
      <w:b/>
      <w:bCs/>
      <w:smallCaps/>
      <w:spacing w:val="5"/>
    </w:rPr>
  </w:style>
  <w:style w:type="character" w:styleId="TextodoEspaoReservado">
    <w:name w:val="Placeholder Text"/>
    <w:basedOn w:val="Fontepargpadro"/>
    <w:uiPriority w:val="99"/>
    <w:semiHidden/>
    <w:rsid w:val="000839D0"/>
    <w:rPr>
      <w:color w:val="808080"/>
    </w:rPr>
  </w:style>
  <w:style w:type="table" w:styleId="Tabelacomgrade">
    <w:name w:val="Table Grid"/>
    <w:basedOn w:val="Tabelanormal"/>
    <w:uiPriority w:val="59"/>
    <w:rsid w:val="00DE093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rsid w:val="00F2278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A6B00"/>
    <w:pPr>
      <w:spacing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Ttulo">
    <w:name w:val="Title"/>
    <w:basedOn w:val="Normal"/>
    <w:link w:val="TtuloChar"/>
    <w:qFormat/>
    <w:rsid w:val="00891BBD"/>
    <w:pPr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rsid w:val="00891BBD"/>
    <w:rPr>
      <w:rFonts w:ascii="Times New Roman" w:eastAsia="Times New Roman" w:hAnsi="Times New Roman"/>
      <w:b/>
      <w:bCs/>
      <w:sz w:val="24"/>
      <w:szCs w:val="24"/>
    </w:rPr>
  </w:style>
  <w:style w:type="paragraph" w:styleId="Corpodetexto">
    <w:name w:val="Body Text"/>
    <w:basedOn w:val="Normal"/>
    <w:link w:val="CorpodetextoChar"/>
    <w:semiHidden/>
    <w:rsid w:val="00B355B0"/>
    <w:pPr>
      <w:spacing w:after="120"/>
    </w:pPr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B355B0"/>
    <w:rPr>
      <w:rFonts w:ascii="Times New Roman" w:eastAsia="Times New Roman" w:hAnsi="Times New Roman"/>
    </w:rPr>
  </w:style>
  <w:style w:type="paragraph" w:styleId="Recuodecorpodetexto2">
    <w:name w:val="Body Text Indent 2"/>
    <w:basedOn w:val="Normal"/>
    <w:link w:val="Recuodecorpodetexto2Char"/>
    <w:rsid w:val="00650938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rsid w:val="00650938"/>
    <w:rPr>
      <w:rFonts w:ascii="Times New Roman" w:eastAsia="Times New Roman" w:hAnsi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65433A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65433A"/>
    <w:rPr>
      <w:rFonts w:ascii="Times New Roman" w:eastAsia="Times New Roman" w:hAnsi="Times New Roman"/>
      <w:sz w:val="24"/>
      <w:szCs w:val="24"/>
    </w:rPr>
  </w:style>
  <w:style w:type="character" w:customStyle="1" w:styleId="Ttulo2Char">
    <w:name w:val="Título 2 Char"/>
    <w:basedOn w:val="Fontepargpadro"/>
    <w:link w:val="Ttulo2"/>
    <w:rsid w:val="0065433A"/>
    <w:rPr>
      <w:rFonts w:ascii="Times New Roman" w:eastAsia="Times New Roman" w:hAnsi="Times New Roman"/>
      <w:b/>
      <w:sz w:val="24"/>
    </w:rPr>
  </w:style>
  <w:style w:type="paragraph" w:styleId="Legenda">
    <w:name w:val="caption"/>
    <w:basedOn w:val="Normal"/>
    <w:next w:val="Normal"/>
    <w:qFormat/>
    <w:rsid w:val="00DA10F4"/>
    <w:pPr>
      <w:jc w:val="center"/>
    </w:pPr>
    <w:rPr>
      <w:rFonts w:ascii="Arial" w:eastAsia="Arial Unicode MS" w:hAnsi="Arial" w:cs="Arial"/>
      <w:b/>
    </w:rPr>
  </w:style>
  <w:style w:type="paragraph" w:customStyle="1" w:styleId="Default">
    <w:name w:val="Default"/>
    <w:rsid w:val="00B86DC8"/>
    <w:pPr>
      <w:autoSpaceDE w:val="0"/>
      <w:autoSpaceDN w:val="0"/>
      <w:adjustRightInd w:val="0"/>
      <w:spacing w:after="0" w:line="240" w:lineRule="auto"/>
      <w:jc w:val="left"/>
    </w:pPr>
    <w:rPr>
      <w:rFonts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after="24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938"/>
    <w:pPr>
      <w:spacing w:after="0" w:line="240" w:lineRule="auto"/>
      <w:jc w:val="left"/>
    </w:pPr>
    <w:rPr>
      <w:rFonts w:ascii="Times New Roman" w:eastAsia="Times New Roman" w:hAnsi="Times New Roman"/>
      <w:sz w:val="24"/>
      <w:szCs w:val="24"/>
    </w:rPr>
  </w:style>
  <w:style w:type="paragraph" w:styleId="Ttulo2">
    <w:name w:val="heading 2"/>
    <w:basedOn w:val="Normal"/>
    <w:next w:val="Normal"/>
    <w:link w:val="Ttulo2Char"/>
    <w:unhideWhenUsed/>
    <w:qFormat/>
    <w:rsid w:val="0065433A"/>
    <w:pPr>
      <w:keepNext/>
      <w:outlineLvl w:val="1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C0B62"/>
    <w:pPr>
      <w:tabs>
        <w:tab w:val="center" w:pos="4513"/>
        <w:tab w:val="right" w:pos="9026"/>
      </w:tabs>
      <w:jc w:val="both"/>
    </w:pPr>
    <w:rPr>
      <w:rFonts w:ascii="Calibri" w:eastAsia="Calibri" w:hAnsi="Calibr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DC0B62"/>
  </w:style>
  <w:style w:type="paragraph" w:styleId="Rodap">
    <w:name w:val="footer"/>
    <w:basedOn w:val="Normal"/>
    <w:link w:val="RodapChar"/>
    <w:unhideWhenUsed/>
    <w:rsid w:val="00DC0B62"/>
    <w:pPr>
      <w:tabs>
        <w:tab w:val="center" w:pos="4513"/>
        <w:tab w:val="right" w:pos="9026"/>
      </w:tabs>
      <w:jc w:val="both"/>
    </w:pPr>
    <w:rPr>
      <w:rFonts w:ascii="Calibri" w:eastAsia="Calibri" w:hAnsi="Calibr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rsid w:val="00DC0B62"/>
  </w:style>
  <w:style w:type="paragraph" w:styleId="Textodebalo">
    <w:name w:val="Balloon Text"/>
    <w:basedOn w:val="Normal"/>
    <w:link w:val="TextodebaloChar"/>
    <w:uiPriority w:val="99"/>
    <w:semiHidden/>
    <w:unhideWhenUsed/>
    <w:rsid w:val="00DC0B62"/>
    <w:pPr>
      <w:jc w:val="both"/>
    </w:pPr>
    <w:rPr>
      <w:rFonts w:ascii="Tahoma" w:eastAsia="Calibri" w:hAnsi="Tahoma"/>
      <w:sz w:val="16"/>
      <w:szCs w:val="16"/>
      <w:lang w:eastAsia="en-US"/>
    </w:rPr>
  </w:style>
  <w:style w:type="character" w:customStyle="1" w:styleId="TextodebaloChar">
    <w:name w:val="Texto de balão Char"/>
    <w:link w:val="Textodebalo"/>
    <w:uiPriority w:val="99"/>
    <w:semiHidden/>
    <w:rsid w:val="00DC0B62"/>
    <w:rPr>
      <w:rFonts w:ascii="Tahoma" w:hAnsi="Tahoma" w:cs="Tahoma"/>
      <w:sz w:val="16"/>
      <w:szCs w:val="16"/>
    </w:rPr>
  </w:style>
  <w:style w:type="character" w:styleId="TtulodoLivro">
    <w:name w:val="Book Title"/>
    <w:basedOn w:val="Fontepargpadro"/>
    <w:uiPriority w:val="33"/>
    <w:qFormat/>
    <w:rsid w:val="00DB77D6"/>
    <w:rPr>
      <w:b/>
      <w:bCs/>
      <w:smallCaps/>
      <w:spacing w:val="5"/>
    </w:rPr>
  </w:style>
  <w:style w:type="character" w:styleId="TextodoEspaoReservado">
    <w:name w:val="Placeholder Text"/>
    <w:basedOn w:val="Fontepargpadro"/>
    <w:uiPriority w:val="99"/>
    <w:semiHidden/>
    <w:rsid w:val="000839D0"/>
    <w:rPr>
      <w:color w:val="808080"/>
    </w:rPr>
  </w:style>
  <w:style w:type="table" w:styleId="Tabelacomgrade">
    <w:name w:val="Table Grid"/>
    <w:basedOn w:val="Tabelanormal"/>
    <w:uiPriority w:val="59"/>
    <w:rsid w:val="00DE093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rsid w:val="00F2278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A6B00"/>
    <w:pPr>
      <w:spacing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Ttulo">
    <w:name w:val="Title"/>
    <w:basedOn w:val="Normal"/>
    <w:link w:val="TtuloChar"/>
    <w:qFormat/>
    <w:rsid w:val="00891BBD"/>
    <w:pPr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rsid w:val="00891BBD"/>
    <w:rPr>
      <w:rFonts w:ascii="Times New Roman" w:eastAsia="Times New Roman" w:hAnsi="Times New Roman"/>
      <w:b/>
      <w:bCs/>
      <w:sz w:val="24"/>
      <w:szCs w:val="24"/>
    </w:rPr>
  </w:style>
  <w:style w:type="paragraph" w:styleId="Corpodetexto">
    <w:name w:val="Body Text"/>
    <w:basedOn w:val="Normal"/>
    <w:link w:val="CorpodetextoChar"/>
    <w:semiHidden/>
    <w:rsid w:val="00B355B0"/>
    <w:pPr>
      <w:spacing w:after="120"/>
    </w:pPr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B355B0"/>
    <w:rPr>
      <w:rFonts w:ascii="Times New Roman" w:eastAsia="Times New Roman" w:hAnsi="Times New Roman"/>
    </w:rPr>
  </w:style>
  <w:style w:type="paragraph" w:styleId="Recuodecorpodetexto2">
    <w:name w:val="Body Text Indent 2"/>
    <w:basedOn w:val="Normal"/>
    <w:link w:val="Recuodecorpodetexto2Char"/>
    <w:rsid w:val="00650938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rsid w:val="00650938"/>
    <w:rPr>
      <w:rFonts w:ascii="Times New Roman" w:eastAsia="Times New Roman" w:hAnsi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65433A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65433A"/>
    <w:rPr>
      <w:rFonts w:ascii="Times New Roman" w:eastAsia="Times New Roman" w:hAnsi="Times New Roman"/>
      <w:sz w:val="24"/>
      <w:szCs w:val="24"/>
    </w:rPr>
  </w:style>
  <w:style w:type="character" w:customStyle="1" w:styleId="Ttulo2Char">
    <w:name w:val="Título 2 Char"/>
    <w:basedOn w:val="Fontepargpadro"/>
    <w:link w:val="Ttulo2"/>
    <w:rsid w:val="0065433A"/>
    <w:rPr>
      <w:rFonts w:ascii="Times New Roman" w:eastAsia="Times New Roman" w:hAnsi="Times New Roman"/>
      <w:b/>
      <w:sz w:val="24"/>
    </w:rPr>
  </w:style>
  <w:style w:type="paragraph" w:styleId="Legenda">
    <w:name w:val="caption"/>
    <w:basedOn w:val="Normal"/>
    <w:next w:val="Normal"/>
    <w:qFormat/>
    <w:rsid w:val="00DA10F4"/>
    <w:pPr>
      <w:jc w:val="center"/>
    </w:pPr>
    <w:rPr>
      <w:rFonts w:ascii="Arial" w:eastAsia="Arial Unicode MS" w:hAnsi="Arial" w:cs="Arial"/>
      <w:b/>
    </w:rPr>
  </w:style>
  <w:style w:type="paragraph" w:customStyle="1" w:styleId="Default">
    <w:name w:val="Default"/>
    <w:rsid w:val="00B86DC8"/>
    <w:pPr>
      <w:autoSpaceDE w:val="0"/>
      <w:autoSpaceDN w:val="0"/>
      <w:adjustRightInd w:val="0"/>
      <w:spacing w:after="0" w:line="240" w:lineRule="auto"/>
      <w:jc w:val="left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8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receituario.to@gmail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vigilancia-to.com.br/receituario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receitu&#225;rio.to@gmail.com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http://mail.google.com/mail/?attid=0.1&amp;disp=emb&amp;view=att&amp;th=1195e1ec503cdfd5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remattiello\Desktop\ACESSO%20R&#193;PIDO\RECEITU&#193;RIO\REQUISI&#199;&#195;O%20DE%20NOTIFICA&#199;&#195;O%20DE%20RECEITA%202021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3E9BFA-9170-47BB-8E71-A6730CAF0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REQUISIÇÃO DE NOTIFICAÇÃO DE RECEITA 2021</Template>
  <TotalTime>25</TotalTime>
  <Pages>2</Pages>
  <Words>681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Mattiello</dc:creator>
  <cp:lastModifiedBy>ALEXANDRE MATTIELLO</cp:lastModifiedBy>
  <cp:revision>5</cp:revision>
  <cp:lastPrinted>2021-10-25T14:13:00Z</cp:lastPrinted>
  <dcterms:created xsi:type="dcterms:W3CDTF">2022-08-04T15:43:00Z</dcterms:created>
  <dcterms:modified xsi:type="dcterms:W3CDTF">2022-11-24T14:44:00Z</dcterms:modified>
</cp:coreProperties>
</file>